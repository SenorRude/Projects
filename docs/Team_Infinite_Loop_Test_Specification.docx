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E8B" w:rsidRDefault="00426F44">
      <w:pPr>
        <w:pStyle w:val="Title"/>
      </w:pPr>
      <w:r>
        <w:t>Test Specification</w:t>
      </w:r>
    </w:p>
    <w:p w:rsidR="002F6E8B" w:rsidRDefault="00426F44">
      <w:pPr>
        <w:pStyle w:val="Heading1"/>
      </w:pPr>
      <w:r>
        <w:t>Infinite Loop</w:t>
      </w:r>
    </w:p>
    <w:p w:rsidR="00016F8F" w:rsidRPr="00A40E03" w:rsidRDefault="00016F8F" w:rsidP="00016F8F">
      <w:pPr>
        <w:rPr>
          <w:sz w:val="24"/>
          <w:szCs w:val="24"/>
        </w:rPr>
      </w:pPr>
      <w:r w:rsidRPr="00A40E03">
        <w:rPr>
          <w:sz w:val="24"/>
          <w:szCs w:val="24"/>
        </w:rPr>
        <w:t xml:space="preserve">Joseph </w:t>
      </w:r>
      <w:proofErr w:type="spellStart"/>
      <w:r w:rsidRPr="00A40E03">
        <w:rPr>
          <w:sz w:val="24"/>
          <w:szCs w:val="24"/>
        </w:rPr>
        <w:t>Ranney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A40E03">
        <w:rPr>
          <w:sz w:val="24"/>
          <w:szCs w:val="24"/>
        </w:rPr>
        <w:t>CS 451</w:t>
      </w:r>
    </w:p>
    <w:p w:rsidR="00016F8F" w:rsidRPr="00A40E03" w:rsidRDefault="00016F8F" w:rsidP="00016F8F">
      <w:pPr>
        <w:rPr>
          <w:sz w:val="24"/>
          <w:szCs w:val="24"/>
        </w:rPr>
      </w:pPr>
      <w:r w:rsidRPr="00A40E03">
        <w:rPr>
          <w:sz w:val="24"/>
          <w:szCs w:val="24"/>
        </w:rPr>
        <w:t>Michael Rudner</w:t>
      </w:r>
    </w:p>
    <w:p w:rsidR="00016F8F" w:rsidRPr="00A40E03" w:rsidRDefault="00016F8F" w:rsidP="00016F8F">
      <w:pPr>
        <w:rPr>
          <w:sz w:val="24"/>
          <w:szCs w:val="24"/>
        </w:rPr>
      </w:pPr>
      <w:r w:rsidRPr="00A40E03">
        <w:rPr>
          <w:sz w:val="24"/>
          <w:szCs w:val="24"/>
        </w:rPr>
        <w:t xml:space="preserve">Seiji </w:t>
      </w:r>
      <w:proofErr w:type="spellStart"/>
      <w:r w:rsidRPr="00A40E03">
        <w:rPr>
          <w:sz w:val="24"/>
          <w:szCs w:val="24"/>
        </w:rPr>
        <w:t>Suenaga</w:t>
      </w:r>
      <w:proofErr w:type="spellEnd"/>
    </w:p>
    <w:p w:rsidR="00016F8F" w:rsidRPr="00A40E03" w:rsidRDefault="00016F8F" w:rsidP="00016F8F">
      <w:pPr>
        <w:rPr>
          <w:sz w:val="24"/>
          <w:szCs w:val="24"/>
        </w:rPr>
      </w:pPr>
      <w:r w:rsidRPr="00A40E03">
        <w:rPr>
          <w:sz w:val="24"/>
          <w:szCs w:val="24"/>
        </w:rPr>
        <w:t>Matt Sunderland</w:t>
      </w:r>
      <w:r>
        <w:rPr>
          <w:sz w:val="24"/>
          <w:szCs w:val="24"/>
        </w:rPr>
        <w:t xml:space="preserve"> </w:t>
      </w:r>
    </w:p>
    <w:p w:rsidR="00016F8F" w:rsidRPr="00A40E03" w:rsidRDefault="00016F8F" w:rsidP="00016F8F">
      <w:pPr>
        <w:rPr>
          <w:sz w:val="24"/>
          <w:szCs w:val="24"/>
        </w:rPr>
      </w:pPr>
      <w:r w:rsidRPr="00A40E03">
        <w:rPr>
          <w:sz w:val="24"/>
          <w:szCs w:val="24"/>
        </w:rPr>
        <w:t xml:space="preserve">Sarah </w:t>
      </w:r>
      <w:proofErr w:type="spellStart"/>
      <w:r w:rsidRPr="00A40E03">
        <w:rPr>
          <w:sz w:val="24"/>
          <w:szCs w:val="24"/>
        </w:rPr>
        <w:t>Withee</w:t>
      </w:r>
      <w:proofErr w:type="spellEnd"/>
    </w:p>
    <w:p w:rsidR="00016F8F" w:rsidRDefault="00016F8F"/>
    <w:p w:rsidR="00016F8F" w:rsidRDefault="00016F8F"/>
    <w:p w:rsidR="00016F8F" w:rsidRDefault="00016F8F"/>
    <w:p w:rsidR="00016F8F" w:rsidRDefault="00016F8F"/>
    <w:p w:rsidR="00016F8F" w:rsidRDefault="00016F8F"/>
    <w:p w:rsidR="00016F8F" w:rsidRDefault="00016F8F"/>
    <w:p w:rsidR="00016F8F" w:rsidRDefault="00016F8F"/>
    <w:p w:rsidR="00016F8F" w:rsidRDefault="00016F8F"/>
    <w:p w:rsidR="00016F8F" w:rsidRDefault="00016F8F"/>
    <w:p w:rsidR="00016F8F" w:rsidRDefault="00016F8F"/>
    <w:p w:rsidR="00016F8F" w:rsidRDefault="00016F8F"/>
    <w:p w:rsidR="00016F8F" w:rsidRDefault="00016F8F"/>
    <w:p w:rsidR="00016F8F" w:rsidRDefault="00016F8F"/>
    <w:p w:rsidR="00016F8F" w:rsidRDefault="00016F8F"/>
    <w:p w:rsidR="00016F8F" w:rsidRDefault="00016F8F"/>
    <w:p w:rsidR="00016F8F" w:rsidRDefault="00016F8F"/>
    <w:p w:rsidR="00016F8F" w:rsidRDefault="00016F8F"/>
    <w:p w:rsidR="00016F8F" w:rsidRDefault="00016F8F"/>
    <w:p w:rsidR="00016F8F" w:rsidRDefault="00016F8F"/>
    <w:p w:rsidR="00016F8F" w:rsidRDefault="00016F8F"/>
    <w:p w:rsidR="00016F8F" w:rsidRDefault="00016F8F"/>
    <w:p w:rsidR="00016F8F" w:rsidRDefault="00016F8F"/>
    <w:p w:rsidR="003F1D77" w:rsidRDefault="003F1D77" w:rsidP="00A01D3C"/>
    <w:p w:rsidR="00B140D7" w:rsidRDefault="00B140D7" w:rsidP="00A01D3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1D77" w:rsidRPr="003F1D77" w:rsidTr="003F1D77">
        <w:tc>
          <w:tcPr>
            <w:tcW w:w="4675" w:type="dxa"/>
          </w:tcPr>
          <w:p w:rsidR="003F1D77" w:rsidRPr="003F1D77" w:rsidRDefault="0016186E" w:rsidP="003F1D7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TEST CASE </w:t>
            </w:r>
            <w:r w:rsidR="003F1D77" w:rsidRPr="003F1D77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:rsidR="003F1D77" w:rsidRPr="0016186E" w:rsidRDefault="003F1D77" w:rsidP="00A01D3C">
            <w:pPr>
              <w:rPr>
                <w:sz w:val="24"/>
                <w:szCs w:val="24"/>
              </w:rPr>
            </w:pPr>
            <w:r w:rsidRPr="0016186E">
              <w:rPr>
                <w:sz w:val="24"/>
                <w:szCs w:val="24"/>
              </w:rPr>
              <w:t>1.1</w:t>
            </w:r>
          </w:p>
        </w:tc>
      </w:tr>
      <w:tr w:rsidR="0016186E" w:rsidRPr="003F1D77" w:rsidTr="003F1D77">
        <w:tc>
          <w:tcPr>
            <w:tcW w:w="4675" w:type="dxa"/>
          </w:tcPr>
          <w:p w:rsidR="0016186E" w:rsidRDefault="0016186E" w:rsidP="003F1D7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16186E" w:rsidRPr="0016186E" w:rsidRDefault="0016186E" w:rsidP="00A01D3C">
            <w:pPr>
              <w:rPr>
                <w:sz w:val="24"/>
                <w:szCs w:val="24"/>
              </w:rPr>
            </w:pPr>
            <w:r w:rsidRPr="0016186E">
              <w:rPr>
                <w:sz w:val="24"/>
                <w:szCs w:val="24"/>
              </w:rPr>
              <w:t>Administrator Login</w:t>
            </w:r>
          </w:p>
        </w:tc>
      </w:tr>
      <w:tr w:rsidR="003F1D77" w:rsidRPr="003F1D77" w:rsidTr="003F1D77">
        <w:tc>
          <w:tcPr>
            <w:tcW w:w="4675" w:type="dxa"/>
          </w:tcPr>
          <w:p w:rsidR="003F1D77" w:rsidRPr="003F1D77" w:rsidRDefault="003F1D77" w:rsidP="003F1D7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ITEM/FEATURE</w:t>
            </w:r>
          </w:p>
        </w:tc>
        <w:tc>
          <w:tcPr>
            <w:tcW w:w="4675" w:type="dxa"/>
          </w:tcPr>
          <w:p w:rsidR="003F1D77" w:rsidRPr="0016186E" w:rsidRDefault="0016186E" w:rsidP="009B4A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</w:p>
        </w:tc>
      </w:tr>
      <w:tr w:rsidR="003F1D77" w:rsidRPr="003F1D77" w:rsidTr="003F1D77">
        <w:tc>
          <w:tcPr>
            <w:tcW w:w="4675" w:type="dxa"/>
          </w:tcPr>
          <w:p w:rsidR="003F1D77" w:rsidRPr="003F1D77" w:rsidRDefault="003F1D77" w:rsidP="003F1D77">
            <w:pPr>
              <w:tabs>
                <w:tab w:val="left" w:pos="2385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INPUTS/STEPS PERFORMED</w:t>
            </w:r>
          </w:p>
        </w:tc>
        <w:tc>
          <w:tcPr>
            <w:tcW w:w="4675" w:type="dxa"/>
          </w:tcPr>
          <w:p w:rsidR="0016186E" w:rsidRPr="003209B1" w:rsidRDefault="00410EF8" w:rsidP="00320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input</w:t>
            </w:r>
          </w:p>
        </w:tc>
      </w:tr>
      <w:tr w:rsidR="003F1D77" w:rsidRPr="003F1D77" w:rsidTr="003F1D77">
        <w:tc>
          <w:tcPr>
            <w:tcW w:w="4675" w:type="dxa"/>
          </w:tcPr>
          <w:p w:rsidR="003F1D77" w:rsidRPr="003F1D77" w:rsidRDefault="003F1D77" w:rsidP="003F1D7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4675" w:type="dxa"/>
          </w:tcPr>
          <w:p w:rsidR="003F1D77" w:rsidRPr="0016186E" w:rsidRDefault="0016186E" w:rsidP="00A01D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Sends user to the home page as an administrator</w:t>
            </w:r>
          </w:p>
        </w:tc>
      </w:tr>
      <w:tr w:rsidR="003F1D77" w:rsidRPr="003F1D77" w:rsidTr="003F1D77">
        <w:tc>
          <w:tcPr>
            <w:tcW w:w="4675" w:type="dxa"/>
          </w:tcPr>
          <w:p w:rsidR="003F1D77" w:rsidRPr="003F1D77" w:rsidRDefault="003F1D77" w:rsidP="003F1D7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PROCEDURE</w:t>
            </w:r>
          </w:p>
        </w:tc>
        <w:tc>
          <w:tcPr>
            <w:tcW w:w="4675" w:type="dxa"/>
          </w:tcPr>
          <w:p w:rsidR="003209B1" w:rsidRDefault="003209B1" w:rsidP="003209B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in “admin” for username</w:t>
            </w:r>
          </w:p>
          <w:p w:rsidR="003209B1" w:rsidRDefault="003209B1" w:rsidP="003209B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in “pass” for password</w:t>
            </w:r>
          </w:p>
          <w:p w:rsidR="003209B1" w:rsidRDefault="003209B1" w:rsidP="003209B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Checkbox option to remember password</w:t>
            </w:r>
          </w:p>
          <w:p w:rsidR="003F1D77" w:rsidRPr="003209B1" w:rsidRDefault="003209B1" w:rsidP="003209B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209B1">
              <w:rPr>
                <w:sz w:val="24"/>
                <w:szCs w:val="24"/>
              </w:rPr>
              <w:t>Press enter or login button to enter the home page</w:t>
            </w:r>
          </w:p>
        </w:tc>
      </w:tr>
    </w:tbl>
    <w:p w:rsidR="003F1D77" w:rsidRDefault="003F1D77" w:rsidP="00A01D3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1D77" w:rsidRPr="003F1D77" w:rsidTr="00B4708C">
        <w:tc>
          <w:tcPr>
            <w:tcW w:w="4675" w:type="dxa"/>
          </w:tcPr>
          <w:p w:rsidR="003F1D77" w:rsidRPr="003F1D77" w:rsidRDefault="0016186E" w:rsidP="00B4708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</w:t>
            </w:r>
            <w:r w:rsidR="003F1D77" w:rsidRPr="003F1D77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:rsidR="003F1D77" w:rsidRPr="0016186E" w:rsidRDefault="003F1D77" w:rsidP="00B4708C">
            <w:pPr>
              <w:rPr>
                <w:sz w:val="24"/>
                <w:szCs w:val="24"/>
              </w:rPr>
            </w:pPr>
            <w:r w:rsidRPr="0016186E">
              <w:rPr>
                <w:sz w:val="24"/>
                <w:szCs w:val="24"/>
              </w:rPr>
              <w:t>1.2</w:t>
            </w:r>
          </w:p>
        </w:tc>
      </w:tr>
      <w:tr w:rsidR="003F1D77" w:rsidRPr="003F1D77" w:rsidTr="00B4708C">
        <w:tc>
          <w:tcPr>
            <w:tcW w:w="4675" w:type="dxa"/>
          </w:tcPr>
          <w:p w:rsidR="003F1D77" w:rsidRPr="003F1D77" w:rsidRDefault="003F1D77" w:rsidP="00B4708C">
            <w:pPr>
              <w:jc w:val="right"/>
              <w:rPr>
                <w:b/>
                <w:sz w:val="24"/>
                <w:szCs w:val="24"/>
              </w:rPr>
            </w:pPr>
            <w:r w:rsidRPr="003F1D77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3F1D77" w:rsidRPr="0016186E" w:rsidRDefault="0016186E" w:rsidP="00B470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Ambassador Login</w:t>
            </w:r>
          </w:p>
        </w:tc>
      </w:tr>
      <w:tr w:rsidR="003F1D77" w:rsidRPr="003F1D77" w:rsidTr="00B4708C">
        <w:tc>
          <w:tcPr>
            <w:tcW w:w="4675" w:type="dxa"/>
          </w:tcPr>
          <w:p w:rsidR="003F1D77" w:rsidRPr="003F1D77" w:rsidRDefault="003F1D77" w:rsidP="00B4708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ITEM/FEATURE</w:t>
            </w:r>
          </w:p>
        </w:tc>
        <w:tc>
          <w:tcPr>
            <w:tcW w:w="4675" w:type="dxa"/>
          </w:tcPr>
          <w:p w:rsidR="003F1D77" w:rsidRPr="0016186E" w:rsidRDefault="0016186E" w:rsidP="009B4A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</w:p>
        </w:tc>
      </w:tr>
      <w:tr w:rsidR="003F1D77" w:rsidRPr="003F1D77" w:rsidTr="00B4708C">
        <w:tc>
          <w:tcPr>
            <w:tcW w:w="4675" w:type="dxa"/>
          </w:tcPr>
          <w:p w:rsidR="003F1D77" w:rsidRPr="003F1D77" w:rsidRDefault="003F1D77" w:rsidP="00B4708C">
            <w:pPr>
              <w:tabs>
                <w:tab w:val="left" w:pos="2385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INPUTS/STEPS PERFORMED</w:t>
            </w:r>
          </w:p>
        </w:tc>
        <w:tc>
          <w:tcPr>
            <w:tcW w:w="4675" w:type="dxa"/>
          </w:tcPr>
          <w:p w:rsidR="003F1D77" w:rsidRPr="003209B1" w:rsidRDefault="00410EF8" w:rsidP="00320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input</w:t>
            </w:r>
          </w:p>
        </w:tc>
      </w:tr>
      <w:tr w:rsidR="003F1D77" w:rsidRPr="003F1D77" w:rsidTr="00B4708C">
        <w:tc>
          <w:tcPr>
            <w:tcW w:w="4675" w:type="dxa"/>
          </w:tcPr>
          <w:p w:rsidR="003F1D77" w:rsidRPr="003F1D77" w:rsidRDefault="003F1D77" w:rsidP="00B4708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4675" w:type="dxa"/>
          </w:tcPr>
          <w:p w:rsidR="003F1D77" w:rsidRPr="0016186E" w:rsidRDefault="0016186E" w:rsidP="00B470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Sends the user to the home page as an ambassador</w:t>
            </w:r>
          </w:p>
        </w:tc>
      </w:tr>
      <w:tr w:rsidR="003F1D77" w:rsidRPr="003F1D77" w:rsidTr="00B4708C">
        <w:tc>
          <w:tcPr>
            <w:tcW w:w="4675" w:type="dxa"/>
          </w:tcPr>
          <w:p w:rsidR="003F1D77" w:rsidRPr="003F1D77" w:rsidRDefault="003F1D77" w:rsidP="00B4708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PROCEDURE</w:t>
            </w:r>
          </w:p>
        </w:tc>
        <w:tc>
          <w:tcPr>
            <w:tcW w:w="4675" w:type="dxa"/>
          </w:tcPr>
          <w:p w:rsidR="003209B1" w:rsidRDefault="003209B1" w:rsidP="003209B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in “</w:t>
            </w:r>
            <w:proofErr w:type="spellStart"/>
            <w:r>
              <w:rPr>
                <w:sz w:val="24"/>
                <w:szCs w:val="24"/>
              </w:rPr>
              <w:t>ambas</w:t>
            </w:r>
            <w:proofErr w:type="spellEnd"/>
            <w:r>
              <w:rPr>
                <w:sz w:val="24"/>
                <w:szCs w:val="24"/>
              </w:rPr>
              <w:t>” for username</w:t>
            </w:r>
          </w:p>
          <w:p w:rsidR="003209B1" w:rsidRDefault="003209B1" w:rsidP="003209B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in “pass” for password</w:t>
            </w:r>
          </w:p>
          <w:p w:rsidR="003209B1" w:rsidRDefault="003209B1" w:rsidP="003209B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Checkbox option to remember password</w:t>
            </w:r>
          </w:p>
          <w:p w:rsidR="003209B1" w:rsidRPr="003209B1" w:rsidRDefault="003209B1" w:rsidP="003209B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209B1">
              <w:rPr>
                <w:sz w:val="24"/>
                <w:szCs w:val="24"/>
              </w:rPr>
              <w:t>Press enter or login button to enter the home page</w:t>
            </w:r>
          </w:p>
        </w:tc>
      </w:tr>
    </w:tbl>
    <w:p w:rsidR="003F1D77" w:rsidRDefault="003F1D77" w:rsidP="00A01D3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1D77" w:rsidRPr="003F1D77" w:rsidTr="00B4708C">
        <w:tc>
          <w:tcPr>
            <w:tcW w:w="4675" w:type="dxa"/>
          </w:tcPr>
          <w:p w:rsidR="003F1D77" w:rsidRPr="003F1D77" w:rsidRDefault="0016186E" w:rsidP="00B4708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</w:t>
            </w:r>
            <w:r w:rsidR="003F1D77" w:rsidRPr="003F1D77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:rsidR="003F1D77" w:rsidRPr="0016186E" w:rsidRDefault="003F1D77" w:rsidP="00B4708C">
            <w:pPr>
              <w:rPr>
                <w:sz w:val="24"/>
                <w:szCs w:val="24"/>
              </w:rPr>
            </w:pPr>
            <w:r w:rsidRPr="0016186E">
              <w:rPr>
                <w:sz w:val="24"/>
                <w:szCs w:val="24"/>
              </w:rPr>
              <w:t>1.3</w:t>
            </w:r>
          </w:p>
        </w:tc>
      </w:tr>
      <w:tr w:rsidR="003F1D77" w:rsidRPr="003F1D77" w:rsidTr="00B4708C">
        <w:tc>
          <w:tcPr>
            <w:tcW w:w="4675" w:type="dxa"/>
          </w:tcPr>
          <w:p w:rsidR="003F1D77" w:rsidRPr="003F1D77" w:rsidRDefault="003F1D77" w:rsidP="00B4708C">
            <w:pPr>
              <w:jc w:val="right"/>
              <w:rPr>
                <w:b/>
                <w:sz w:val="24"/>
                <w:szCs w:val="24"/>
              </w:rPr>
            </w:pPr>
            <w:r w:rsidRPr="003F1D77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3F1D77" w:rsidRPr="0016186E" w:rsidRDefault="0016186E" w:rsidP="00B470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Mentor Login</w:t>
            </w:r>
          </w:p>
        </w:tc>
      </w:tr>
      <w:tr w:rsidR="003F1D77" w:rsidRPr="003F1D77" w:rsidTr="00B4708C">
        <w:tc>
          <w:tcPr>
            <w:tcW w:w="4675" w:type="dxa"/>
          </w:tcPr>
          <w:p w:rsidR="003F1D77" w:rsidRPr="003F1D77" w:rsidRDefault="003F1D77" w:rsidP="00B4708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ITEM/FEATURE</w:t>
            </w:r>
          </w:p>
        </w:tc>
        <w:tc>
          <w:tcPr>
            <w:tcW w:w="4675" w:type="dxa"/>
          </w:tcPr>
          <w:p w:rsidR="003F1D77" w:rsidRPr="0016186E" w:rsidRDefault="0016186E" w:rsidP="009B4A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</w:p>
        </w:tc>
      </w:tr>
      <w:tr w:rsidR="003F1D77" w:rsidRPr="003F1D77" w:rsidTr="00B4708C">
        <w:tc>
          <w:tcPr>
            <w:tcW w:w="4675" w:type="dxa"/>
          </w:tcPr>
          <w:p w:rsidR="003F1D77" w:rsidRPr="003F1D77" w:rsidRDefault="003F1D77" w:rsidP="00B4708C">
            <w:pPr>
              <w:tabs>
                <w:tab w:val="left" w:pos="2385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INPUTS/STEPS PERFORMED</w:t>
            </w:r>
          </w:p>
        </w:tc>
        <w:tc>
          <w:tcPr>
            <w:tcW w:w="4675" w:type="dxa"/>
          </w:tcPr>
          <w:p w:rsidR="003F1D77" w:rsidRPr="003209B1" w:rsidRDefault="00410EF8" w:rsidP="00320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input</w:t>
            </w:r>
          </w:p>
        </w:tc>
      </w:tr>
      <w:tr w:rsidR="003F1D77" w:rsidRPr="003F1D77" w:rsidTr="00B4708C">
        <w:tc>
          <w:tcPr>
            <w:tcW w:w="4675" w:type="dxa"/>
          </w:tcPr>
          <w:p w:rsidR="003F1D77" w:rsidRPr="003F1D77" w:rsidRDefault="003F1D77" w:rsidP="00B4708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4675" w:type="dxa"/>
          </w:tcPr>
          <w:p w:rsidR="003F1D77" w:rsidRPr="0016186E" w:rsidRDefault="0016186E" w:rsidP="00B470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Sends the user to the home page as a mentor</w:t>
            </w:r>
          </w:p>
        </w:tc>
      </w:tr>
      <w:tr w:rsidR="003F1D77" w:rsidRPr="003F1D77" w:rsidTr="00B4708C">
        <w:tc>
          <w:tcPr>
            <w:tcW w:w="4675" w:type="dxa"/>
          </w:tcPr>
          <w:p w:rsidR="003F1D77" w:rsidRPr="003F1D77" w:rsidRDefault="003F1D77" w:rsidP="00B4708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PROCEDURE</w:t>
            </w:r>
          </w:p>
        </w:tc>
        <w:tc>
          <w:tcPr>
            <w:tcW w:w="4675" w:type="dxa"/>
          </w:tcPr>
          <w:p w:rsidR="003209B1" w:rsidRDefault="003209B1" w:rsidP="003209B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in “mentor” for username</w:t>
            </w:r>
          </w:p>
          <w:p w:rsidR="003209B1" w:rsidRDefault="003209B1" w:rsidP="003209B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in “pass” for password</w:t>
            </w:r>
          </w:p>
          <w:p w:rsidR="003209B1" w:rsidRDefault="003209B1" w:rsidP="003209B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Checkbox option to remember password</w:t>
            </w:r>
          </w:p>
          <w:p w:rsidR="003F1D77" w:rsidRPr="003209B1" w:rsidRDefault="003209B1" w:rsidP="003209B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209B1">
              <w:rPr>
                <w:sz w:val="24"/>
                <w:szCs w:val="24"/>
              </w:rPr>
              <w:t>Press enter or login button to enter the home page</w:t>
            </w:r>
          </w:p>
        </w:tc>
      </w:tr>
    </w:tbl>
    <w:p w:rsidR="003F1D77" w:rsidRDefault="003F1D77" w:rsidP="00A01D3C">
      <w:pPr>
        <w:rPr>
          <w:b/>
        </w:rPr>
      </w:pPr>
    </w:p>
    <w:p w:rsidR="003209B1" w:rsidRDefault="003209B1" w:rsidP="00A01D3C">
      <w:pPr>
        <w:rPr>
          <w:b/>
        </w:rPr>
      </w:pPr>
    </w:p>
    <w:p w:rsidR="003209B1" w:rsidRDefault="003209B1" w:rsidP="00A01D3C">
      <w:pPr>
        <w:rPr>
          <w:b/>
        </w:rPr>
      </w:pPr>
    </w:p>
    <w:p w:rsidR="003209B1" w:rsidRDefault="003209B1" w:rsidP="00A01D3C">
      <w:pPr>
        <w:rPr>
          <w:b/>
        </w:rPr>
      </w:pPr>
    </w:p>
    <w:p w:rsidR="003209B1" w:rsidRPr="00A01D3C" w:rsidRDefault="003209B1" w:rsidP="00A01D3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1D77" w:rsidRPr="003F1D77" w:rsidTr="00B4708C">
        <w:tc>
          <w:tcPr>
            <w:tcW w:w="4675" w:type="dxa"/>
          </w:tcPr>
          <w:p w:rsidR="003F1D77" w:rsidRPr="003F1D77" w:rsidRDefault="0016186E" w:rsidP="00B4708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TEST CASE </w:t>
            </w:r>
            <w:r w:rsidR="003F1D77" w:rsidRPr="003F1D77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:rsidR="003F1D77" w:rsidRPr="0016186E" w:rsidRDefault="000C09C5" w:rsidP="00B4708C">
            <w:pPr>
              <w:rPr>
                <w:sz w:val="24"/>
                <w:szCs w:val="24"/>
              </w:rPr>
            </w:pPr>
            <w:r w:rsidRPr="0016186E">
              <w:rPr>
                <w:sz w:val="24"/>
                <w:szCs w:val="24"/>
              </w:rPr>
              <w:t>1.4</w:t>
            </w:r>
          </w:p>
        </w:tc>
      </w:tr>
      <w:tr w:rsidR="003F1D77" w:rsidRPr="003F1D77" w:rsidTr="00B4708C">
        <w:tc>
          <w:tcPr>
            <w:tcW w:w="4675" w:type="dxa"/>
          </w:tcPr>
          <w:p w:rsidR="003F1D77" w:rsidRPr="003F1D77" w:rsidRDefault="003F1D77" w:rsidP="00B4708C">
            <w:pPr>
              <w:jc w:val="right"/>
              <w:rPr>
                <w:b/>
                <w:sz w:val="24"/>
                <w:szCs w:val="24"/>
              </w:rPr>
            </w:pPr>
            <w:r w:rsidRPr="003F1D77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3F1D77" w:rsidRPr="0016186E" w:rsidRDefault="009B4A7A" w:rsidP="00B470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 Login</w:t>
            </w:r>
          </w:p>
        </w:tc>
      </w:tr>
      <w:tr w:rsidR="003F1D77" w:rsidRPr="003F1D77" w:rsidTr="00B4708C">
        <w:tc>
          <w:tcPr>
            <w:tcW w:w="4675" w:type="dxa"/>
          </w:tcPr>
          <w:p w:rsidR="003F1D77" w:rsidRPr="003F1D77" w:rsidRDefault="003F1D77" w:rsidP="00B4708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ITEM/FEATURE</w:t>
            </w:r>
          </w:p>
        </w:tc>
        <w:tc>
          <w:tcPr>
            <w:tcW w:w="4675" w:type="dxa"/>
          </w:tcPr>
          <w:p w:rsidR="003F1D77" w:rsidRPr="0016186E" w:rsidRDefault="009B4A7A" w:rsidP="00B470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3F1D77" w:rsidRPr="003F1D77" w:rsidTr="00B4708C">
        <w:tc>
          <w:tcPr>
            <w:tcW w:w="4675" w:type="dxa"/>
          </w:tcPr>
          <w:p w:rsidR="003F1D77" w:rsidRPr="003F1D77" w:rsidRDefault="003F1D77" w:rsidP="00B4708C">
            <w:pPr>
              <w:tabs>
                <w:tab w:val="left" w:pos="2385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INPUTS/STEPS PERFORMED</w:t>
            </w:r>
          </w:p>
        </w:tc>
        <w:tc>
          <w:tcPr>
            <w:tcW w:w="4675" w:type="dxa"/>
          </w:tcPr>
          <w:p w:rsidR="003F1D77" w:rsidRPr="0016186E" w:rsidRDefault="009B4A7A" w:rsidP="00B470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input</w:t>
            </w:r>
          </w:p>
        </w:tc>
      </w:tr>
      <w:tr w:rsidR="003F1D77" w:rsidRPr="003F1D77" w:rsidTr="00B4708C">
        <w:tc>
          <w:tcPr>
            <w:tcW w:w="4675" w:type="dxa"/>
          </w:tcPr>
          <w:p w:rsidR="003F1D77" w:rsidRPr="003F1D77" w:rsidRDefault="003F1D77" w:rsidP="00B4708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4675" w:type="dxa"/>
          </w:tcPr>
          <w:p w:rsidR="003F1D77" w:rsidRPr="0016186E" w:rsidRDefault="009B4A7A" w:rsidP="009B4A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receive a warning text displaying “The username or password provided is incorrect”</w:t>
            </w:r>
          </w:p>
        </w:tc>
      </w:tr>
      <w:tr w:rsidR="003F1D77" w:rsidRPr="003F1D77" w:rsidTr="00B4708C">
        <w:tc>
          <w:tcPr>
            <w:tcW w:w="4675" w:type="dxa"/>
          </w:tcPr>
          <w:p w:rsidR="003F1D77" w:rsidRPr="003F1D77" w:rsidRDefault="003F1D77" w:rsidP="00B4708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PROCEDURE</w:t>
            </w:r>
          </w:p>
        </w:tc>
        <w:tc>
          <w:tcPr>
            <w:tcW w:w="4675" w:type="dxa"/>
          </w:tcPr>
          <w:p w:rsidR="003F1D77" w:rsidRDefault="009B4A7A" w:rsidP="009B4A7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in incorrect username</w:t>
            </w:r>
          </w:p>
          <w:p w:rsidR="009B4A7A" w:rsidRDefault="009B4A7A" w:rsidP="009B4A7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 type in incorrect password</w:t>
            </w:r>
          </w:p>
          <w:p w:rsidR="009B4A7A" w:rsidRPr="009B4A7A" w:rsidRDefault="009B4A7A" w:rsidP="009B4A7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Press login in button or enter and warning text will appear.  </w:t>
            </w:r>
          </w:p>
        </w:tc>
      </w:tr>
    </w:tbl>
    <w:p w:rsidR="002F6E8B" w:rsidRDefault="002F6E8B" w:rsidP="003F1D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1D77" w:rsidRPr="003F1D77" w:rsidTr="00B4708C">
        <w:tc>
          <w:tcPr>
            <w:tcW w:w="4675" w:type="dxa"/>
          </w:tcPr>
          <w:p w:rsidR="003F1D77" w:rsidRPr="003F1D77" w:rsidRDefault="0016186E" w:rsidP="00B4708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</w:t>
            </w:r>
            <w:r w:rsidR="003F1D77" w:rsidRPr="003F1D77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:rsidR="003F1D77" w:rsidRPr="009B4A7A" w:rsidRDefault="000C09C5" w:rsidP="00B4708C">
            <w:pPr>
              <w:rPr>
                <w:sz w:val="24"/>
                <w:szCs w:val="24"/>
              </w:rPr>
            </w:pPr>
            <w:r w:rsidRPr="009B4A7A">
              <w:rPr>
                <w:sz w:val="24"/>
                <w:szCs w:val="24"/>
              </w:rPr>
              <w:t>1.5</w:t>
            </w:r>
          </w:p>
        </w:tc>
      </w:tr>
      <w:tr w:rsidR="003F1D77" w:rsidRPr="003F1D77" w:rsidTr="00B4708C">
        <w:tc>
          <w:tcPr>
            <w:tcW w:w="4675" w:type="dxa"/>
          </w:tcPr>
          <w:p w:rsidR="003F1D77" w:rsidRPr="003F1D77" w:rsidRDefault="003F1D77" w:rsidP="00B4708C">
            <w:pPr>
              <w:jc w:val="right"/>
              <w:rPr>
                <w:b/>
                <w:sz w:val="24"/>
                <w:szCs w:val="24"/>
              </w:rPr>
            </w:pPr>
            <w:r w:rsidRPr="003F1D77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3F1D77" w:rsidRPr="009B4A7A" w:rsidRDefault="009B4A7A" w:rsidP="00B470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</w:tr>
      <w:tr w:rsidR="003F1D77" w:rsidRPr="003F1D77" w:rsidTr="00B4708C">
        <w:tc>
          <w:tcPr>
            <w:tcW w:w="4675" w:type="dxa"/>
          </w:tcPr>
          <w:p w:rsidR="003F1D77" w:rsidRPr="003F1D77" w:rsidRDefault="003F1D77" w:rsidP="00B4708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ITEM/FEATURE</w:t>
            </w:r>
          </w:p>
        </w:tc>
        <w:tc>
          <w:tcPr>
            <w:tcW w:w="4675" w:type="dxa"/>
          </w:tcPr>
          <w:p w:rsidR="003F1D77" w:rsidRPr="009B4A7A" w:rsidRDefault="00347541" w:rsidP="00B470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 option</w:t>
            </w:r>
          </w:p>
        </w:tc>
      </w:tr>
      <w:tr w:rsidR="003F1D77" w:rsidRPr="003F1D77" w:rsidTr="00B4708C">
        <w:tc>
          <w:tcPr>
            <w:tcW w:w="4675" w:type="dxa"/>
          </w:tcPr>
          <w:p w:rsidR="003F1D77" w:rsidRPr="003F1D77" w:rsidRDefault="003F1D77" w:rsidP="00B4708C">
            <w:pPr>
              <w:tabs>
                <w:tab w:val="left" w:pos="2385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INPUTS/STEPS PERFORMED</w:t>
            </w:r>
          </w:p>
        </w:tc>
        <w:tc>
          <w:tcPr>
            <w:tcW w:w="4675" w:type="dxa"/>
          </w:tcPr>
          <w:p w:rsidR="003F1D77" w:rsidRPr="009B4A7A" w:rsidRDefault="00347541" w:rsidP="00B470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user click</w:t>
            </w:r>
          </w:p>
        </w:tc>
      </w:tr>
      <w:tr w:rsidR="003F1D77" w:rsidRPr="003F1D77" w:rsidTr="00B4708C">
        <w:tc>
          <w:tcPr>
            <w:tcW w:w="4675" w:type="dxa"/>
          </w:tcPr>
          <w:p w:rsidR="003F1D77" w:rsidRPr="003F1D77" w:rsidRDefault="003F1D77" w:rsidP="00B4708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4675" w:type="dxa"/>
          </w:tcPr>
          <w:p w:rsidR="003F1D77" w:rsidRPr="009B4A7A" w:rsidRDefault="00347541" w:rsidP="00B470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 of current user and return to login page</w:t>
            </w:r>
          </w:p>
        </w:tc>
      </w:tr>
      <w:tr w:rsidR="003F1D77" w:rsidRPr="003F1D77" w:rsidTr="00B4708C">
        <w:tc>
          <w:tcPr>
            <w:tcW w:w="4675" w:type="dxa"/>
          </w:tcPr>
          <w:p w:rsidR="003F1D77" w:rsidRPr="003F1D77" w:rsidRDefault="003F1D77" w:rsidP="00B4708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PROCEDURE</w:t>
            </w:r>
          </w:p>
        </w:tc>
        <w:tc>
          <w:tcPr>
            <w:tcW w:w="4675" w:type="dxa"/>
          </w:tcPr>
          <w:p w:rsidR="003F1D77" w:rsidRDefault="00347541" w:rsidP="0034754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finds his/her account name on </w:t>
            </w:r>
            <w:r w:rsidR="00EE2B30"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nav</w:t>
            </w:r>
            <w:proofErr w:type="spellEnd"/>
            <w:r>
              <w:rPr>
                <w:sz w:val="24"/>
                <w:szCs w:val="24"/>
              </w:rPr>
              <w:t xml:space="preserve"> bar</w:t>
            </w:r>
            <w:r w:rsidR="00EE2B30">
              <w:rPr>
                <w:sz w:val="24"/>
                <w:szCs w:val="24"/>
              </w:rPr>
              <w:t xml:space="preserve"> in the home page</w:t>
            </w:r>
          </w:p>
          <w:p w:rsidR="00347541" w:rsidRDefault="00347541" w:rsidP="0034754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account name for drop-down bar</w:t>
            </w:r>
          </w:p>
          <w:p w:rsidR="00347541" w:rsidRDefault="00347541" w:rsidP="0034754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logout feature</w:t>
            </w:r>
          </w:p>
          <w:p w:rsidR="00347541" w:rsidRPr="00347541" w:rsidRDefault="00347541" w:rsidP="0034754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returned to the login page logged out.</w:t>
            </w:r>
          </w:p>
        </w:tc>
      </w:tr>
    </w:tbl>
    <w:p w:rsidR="003F1D77" w:rsidRDefault="003F1D77" w:rsidP="003F1D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7541" w:rsidRPr="003F1D77" w:rsidTr="00A05796">
        <w:tc>
          <w:tcPr>
            <w:tcW w:w="4675" w:type="dxa"/>
          </w:tcPr>
          <w:p w:rsidR="00347541" w:rsidRPr="003F1D77" w:rsidRDefault="00347541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</w:t>
            </w:r>
            <w:r w:rsidRPr="003F1D77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:rsidR="00347541" w:rsidRPr="009B4A7A" w:rsidRDefault="00347541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</w:tr>
      <w:tr w:rsidR="00347541" w:rsidRPr="003F1D77" w:rsidTr="00A05796">
        <w:tc>
          <w:tcPr>
            <w:tcW w:w="4675" w:type="dxa"/>
          </w:tcPr>
          <w:p w:rsidR="00347541" w:rsidRPr="003F1D77" w:rsidRDefault="00347541" w:rsidP="00A05796">
            <w:pPr>
              <w:jc w:val="right"/>
              <w:rPr>
                <w:b/>
                <w:sz w:val="24"/>
                <w:szCs w:val="24"/>
              </w:rPr>
            </w:pPr>
            <w:r w:rsidRPr="003F1D77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347541" w:rsidRPr="009B4A7A" w:rsidRDefault="00347541" w:rsidP="00347541">
            <w:pPr>
              <w:tabs>
                <w:tab w:val="left" w:pos="12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Notifications</w:t>
            </w:r>
          </w:p>
        </w:tc>
      </w:tr>
      <w:tr w:rsidR="00347541" w:rsidRPr="003F1D77" w:rsidTr="00A05796">
        <w:tc>
          <w:tcPr>
            <w:tcW w:w="4675" w:type="dxa"/>
          </w:tcPr>
          <w:p w:rsidR="00347541" w:rsidRPr="003F1D77" w:rsidRDefault="00347541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ITEM/FEATURE</w:t>
            </w:r>
          </w:p>
        </w:tc>
        <w:tc>
          <w:tcPr>
            <w:tcW w:w="4675" w:type="dxa"/>
          </w:tcPr>
          <w:p w:rsidR="00347541" w:rsidRPr="009B4A7A" w:rsidRDefault="00347541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Notification drop-down</w:t>
            </w:r>
          </w:p>
        </w:tc>
      </w:tr>
      <w:tr w:rsidR="00347541" w:rsidRPr="003F1D77" w:rsidTr="00A05796">
        <w:tc>
          <w:tcPr>
            <w:tcW w:w="4675" w:type="dxa"/>
          </w:tcPr>
          <w:p w:rsidR="00347541" w:rsidRPr="003F1D77" w:rsidRDefault="00347541" w:rsidP="00A05796">
            <w:pPr>
              <w:tabs>
                <w:tab w:val="left" w:pos="2385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INPUTS/STEPS PERFORMED</w:t>
            </w:r>
          </w:p>
        </w:tc>
        <w:tc>
          <w:tcPr>
            <w:tcW w:w="4675" w:type="dxa"/>
          </w:tcPr>
          <w:p w:rsidR="00347541" w:rsidRPr="009B4A7A" w:rsidRDefault="00347541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user click</w:t>
            </w:r>
          </w:p>
        </w:tc>
      </w:tr>
      <w:tr w:rsidR="00347541" w:rsidRPr="003F1D77" w:rsidTr="00A05796">
        <w:tc>
          <w:tcPr>
            <w:tcW w:w="4675" w:type="dxa"/>
          </w:tcPr>
          <w:p w:rsidR="00347541" w:rsidRPr="003F1D77" w:rsidRDefault="00347541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4675" w:type="dxa"/>
          </w:tcPr>
          <w:p w:rsidR="00347541" w:rsidRPr="009B4A7A" w:rsidRDefault="00347541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Drop-down list of all notifications  </w:t>
            </w:r>
          </w:p>
        </w:tc>
      </w:tr>
      <w:tr w:rsidR="00347541" w:rsidRPr="003F1D77" w:rsidTr="00A05796">
        <w:tc>
          <w:tcPr>
            <w:tcW w:w="4675" w:type="dxa"/>
          </w:tcPr>
          <w:p w:rsidR="00347541" w:rsidRPr="003F1D77" w:rsidRDefault="00347541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PROCEDURE</w:t>
            </w:r>
          </w:p>
        </w:tc>
        <w:tc>
          <w:tcPr>
            <w:tcW w:w="4675" w:type="dxa"/>
          </w:tcPr>
          <w:p w:rsidR="00347541" w:rsidRDefault="00347541" w:rsidP="0034754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finds the bell </w:t>
            </w:r>
            <w:r w:rsidR="00350040">
              <w:rPr>
                <w:sz w:val="24"/>
                <w:szCs w:val="24"/>
              </w:rPr>
              <w:t>icon</w:t>
            </w:r>
            <w:r>
              <w:rPr>
                <w:sz w:val="24"/>
                <w:szCs w:val="24"/>
              </w:rPr>
              <w:t xml:space="preserve"> on the </w:t>
            </w:r>
            <w:proofErr w:type="spellStart"/>
            <w:r>
              <w:rPr>
                <w:sz w:val="24"/>
                <w:szCs w:val="24"/>
              </w:rPr>
              <w:t>nav</w:t>
            </w:r>
            <w:proofErr w:type="spellEnd"/>
            <w:r>
              <w:rPr>
                <w:sz w:val="24"/>
                <w:szCs w:val="24"/>
              </w:rPr>
              <w:t xml:space="preserve"> bar</w:t>
            </w:r>
            <w:r w:rsidR="00EE2B30">
              <w:rPr>
                <w:sz w:val="24"/>
                <w:szCs w:val="24"/>
              </w:rPr>
              <w:t xml:space="preserve"> in the home page</w:t>
            </w:r>
          </w:p>
          <w:p w:rsidR="00347541" w:rsidRDefault="00347541" w:rsidP="0034754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clicks on the bell </w:t>
            </w:r>
            <w:r w:rsidR="00350040">
              <w:rPr>
                <w:sz w:val="24"/>
                <w:szCs w:val="24"/>
              </w:rPr>
              <w:t>icon</w:t>
            </w:r>
          </w:p>
          <w:p w:rsidR="00347541" w:rsidRDefault="00347541" w:rsidP="0034754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Drop-down list of notifications appear under the bell </w:t>
            </w:r>
            <w:r w:rsidR="00350040">
              <w:rPr>
                <w:sz w:val="24"/>
                <w:szCs w:val="24"/>
              </w:rPr>
              <w:t>icon</w:t>
            </w:r>
          </w:p>
          <w:p w:rsidR="00347541" w:rsidRPr="00347541" w:rsidRDefault="00347541" w:rsidP="0035004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clicks the bell </w:t>
            </w:r>
            <w:r w:rsidR="00350040">
              <w:rPr>
                <w:sz w:val="24"/>
                <w:szCs w:val="24"/>
              </w:rPr>
              <w:t>icon</w:t>
            </w:r>
            <w:r>
              <w:rPr>
                <w:sz w:val="24"/>
                <w:szCs w:val="24"/>
              </w:rPr>
              <w:t xml:space="preserve"> again and the notifications list goes back up</w:t>
            </w:r>
          </w:p>
        </w:tc>
      </w:tr>
    </w:tbl>
    <w:p w:rsidR="00347541" w:rsidRDefault="00347541" w:rsidP="003F1D77"/>
    <w:p w:rsidR="00350040" w:rsidRDefault="00350040" w:rsidP="003F1D77"/>
    <w:p w:rsidR="00347541" w:rsidRDefault="00347541" w:rsidP="003F1D77"/>
    <w:p w:rsidR="00347541" w:rsidRDefault="00347541" w:rsidP="003F1D77"/>
    <w:p w:rsidR="00347541" w:rsidRDefault="00347541" w:rsidP="003F1D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7541" w:rsidRPr="003F1D77" w:rsidTr="00A05796">
        <w:tc>
          <w:tcPr>
            <w:tcW w:w="4675" w:type="dxa"/>
          </w:tcPr>
          <w:p w:rsidR="00347541" w:rsidRPr="003F1D77" w:rsidRDefault="00347541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TEST CASE </w:t>
            </w:r>
            <w:r w:rsidRPr="003F1D77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:rsidR="00347541" w:rsidRPr="009B4A7A" w:rsidRDefault="00EE2B30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</w:tr>
      <w:tr w:rsidR="00347541" w:rsidRPr="003F1D77" w:rsidTr="00A05796">
        <w:tc>
          <w:tcPr>
            <w:tcW w:w="4675" w:type="dxa"/>
          </w:tcPr>
          <w:p w:rsidR="00347541" w:rsidRPr="003F1D77" w:rsidRDefault="00347541" w:rsidP="00A05796">
            <w:pPr>
              <w:jc w:val="right"/>
              <w:rPr>
                <w:b/>
                <w:sz w:val="24"/>
                <w:szCs w:val="24"/>
              </w:rPr>
            </w:pPr>
            <w:r w:rsidRPr="003F1D77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347541" w:rsidRPr="009B4A7A" w:rsidRDefault="00EE2B30" w:rsidP="00A05796">
            <w:pPr>
              <w:tabs>
                <w:tab w:val="left" w:pos="12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Idea page</w:t>
            </w:r>
          </w:p>
        </w:tc>
      </w:tr>
      <w:tr w:rsidR="00347541" w:rsidRPr="003F1D77" w:rsidTr="00A05796">
        <w:tc>
          <w:tcPr>
            <w:tcW w:w="4675" w:type="dxa"/>
          </w:tcPr>
          <w:p w:rsidR="00347541" w:rsidRPr="003F1D77" w:rsidRDefault="00347541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ITEM/FEATURE</w:t>
            </w:r>
          </w:p>
        </w:tc>
        <w:tc>
          <w:tcPr>
            <w:tcW w:w="4675" w:type="dxa"/>
          </w:tcPr>
          <w:p w:rsidR="00347541" w:rsidRPr="009B4A7A" w:rsidRDefault="00EE2B30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Submit an Idea button </w:t>
            </w:r>
          </w:p>
        </w:tc>
      </w:tr>
      <w:tr w:rsidR="00347541" w:rsidRPr="003F1D77" w:rsidTr="00A05796">
        <w:tc>
          <w:tcPr>
            <w:tcW w:w="4675" w:type="dxa"/>
          </w:tcPr>
          <w:p w:rsidR="00347541" w:rsidRPr="003F1D77" w:rsidRDefault="00347541" w:rsidP="00A05796">
            <w:pPr>
              <w:tabs>
                <w:tab w:val="left" w:pos="2385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INPUTS/STEPS PERFORMED</w:t>
            </w:r>
          </w:p>
        </w:tc>
        <w:tc>
          <w:tcPr>
            <w:tcW w:w="4675" w:type="dxa"/>
          </w:tcPr>
          <w:p w:rsidR="00347541" w:rsidRPr="009B4A7A" w:rsidRDefault="00EE2B30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user click</w:t>
            </w:r>
          </w:p>
        </w:tc>
      </w:tr>
      <w:tr w:rsidR="00347541" w:rsidRPr="003F1D77" w:rsidTr="00A05796">
        <w:tc>
          <w:tcPr>
            <w:tcW w:w="4675" w:type="dxa"/>
          </w:tcPr>
          <w:p w:rsidR="00347541" w:rsidRPr="003F1D77" w:rsidRDefault="00347541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4675" w:type="dxa"/>
          </w:tcPr>
          <w:p w:rsidR="00347541" w:rsidRPr="009B4A7A" w:rsidRDefault="00EE2B30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navigated to the submit an idea page where they will be able to generate an idea</w:t>
            </w:r>
          </w:p>
        </w:tc>
      </w:tr>
      <w:tr w:rsidR="00347541" w:rsidRPr="003F1D77" w:rsidTr="00A05796">
        <w:tc>
          <w:tcPr>
            <w:tcW w:w="4675" w:type="dxa"/>
          </w:tcPr>
          <w:p w:rsidR="00347541" w:rsidRPr="003F1D77" w:rsidRDefault="00347541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PROCEDURE</w:t>
            </w:r>
          </w:p>
        </w:tc>
        <w:tc>
          <w:tcPr>
            <w:tcW w:w="4675" w:type="dxa"/>
          </w:tcPr>
          <w:p w:rsidR="00347541" w:rsidRDefault="00EE2B30" w:rsidP="00EE2B3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will login </w:t>
            </w:r>
          </w:p>
          <w:p w:rsidR="00EE2B30" w:rsidRDefault="00EE2B30" w:rsidP="00EE2B3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locate the Submit an Idea button on the home page</w:t>
            </w:r>
          </w:p>
          <w:p w:rsidR="00EE2B30" w:rsidRPr="00EE2B30" w:rsidRDefault="00EE2B30" w:rsidP="00EE2B3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then click the button to navigate to submit an idea page</w:t>
            </w:r>
          </w:p>
        </w:tc>
      </w:tr>
    </w:tbl>
    <w:p w:rsidR="00347541" w:rsidRDefault="00347541" w:rsidP="003F1D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7541" w:rsidRPr="003F1D77" w:rsidTr="00A05796">
        <w:tc>
          <w:tcPr>
            <w:tcW w:w="4675" w:type="dxa"/>
          </w:tcPr>
          <w:p w:rsidR="00347541" w:rsidRPr="003F1D77" w:rsidRDefault="00347541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</w:t>
            </w:r>
            <w:r w:rsidRPr="003F1D77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:rsidR="00347541" w:rsidRPr="009B4A7A" w:rsidRDefault="00EE2B30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</w:tr>
      <w:tr w:rsidR="00347541" w:rsidRPr="003F1D77" w:rsidTr="00A05796">
        <w:tc>
          <w:tcPr>
            <w:tcW w:w="4675" w:type="dxa"/>
          </w:tcPr>
          <w:p w:rsidR="00347541" w:rsidRPr="003F1D77" w:rsidRDefault="00347541" w:rsidP="00A05796">
            <w:pPr>
              <w:jc w:val="right"/>
              <w:rPr>
                <w:b/>
                <w:sz w:val="24"/>
                <w:szCs w:val="24"/>
              </w:rPr>
            </w:pPr>
            <w:r w:rsidRPr="003F1D77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347541" w:rsidRPr="009B4A7A" w:rsidRDefault="00EE2B30" w:rsidP="00A05796">
            <w:pPr>
              <w:tabs>
                <w:tab w:val="left" w:pos="12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list page</w:t>
            </w:r>
          </w:p>
        </w:tc>
      </w:tr>
      <w:tr w:rsidR="00347541" w:rsidRPr="003F1D77" w:rsidTr="00A05796">
        <w:tc>
          <w:tcPr>
            <w:tcW w:w="4675" w:type="dxa"/>
          </w:tcPr>
          <w:p w:rsidR="00347541" w:rsidRPr="003F1D77" w:rsidRDefault="00347541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ITEM/FEATURE</w:t>
            </w:r>
          </w:p>
        </w:tc>
        <w:tc>
          <w:tcPr>
            <w:tcW w:w="4675" w:type="dxa"/>
          </w:tcPr>
          <w:p w:rsidR="00347541" w:rsidRPr="009B4A7A" w:rsidRDefault="00EE2B30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List button</w:t>
            </w:r>
          </w:p>
        </w:tc>
      </w:tr>
      <w:tr w:rsidR="00347541" w:rsidRPr="003F1D77" w:rsidTr="00A05796">
        <w:tc>
          <w:tcPr>
            <w:tcW w:w="4675" w:type="dxa"/>
          </w:tcPr>
          <w:p w:rsidR="00347541" w:rsidRPr="003F1D77" w:rsidRDefault="00347541" w:rsidP="00A05796">
            <w:pPr>
              <w:tabs>
                <w:tab w:val="left" w:pos="2385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INPUTS/STEPS PERFORMED</w:t>
            </w:r>
          </w:p>
        </w:tc>
        <w:tc>
          <w:tcPr>
            <w:tcW w:w="4675" w:type="dxa"/>
          </w:tcPr>
          <w:p w:rsidR="00347541" w:rsidRPr="009B4A7A" w:rsidRDefault="00EE2B30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user click</w:t>
            </w:r>
          </w:p>
        </w:tc>
      </w:tr>
      <w:tr w:rsidR="00347541" w:rsidRPr="003F1D77" w:rsidTr="00A05796">
        <w:tc>
          <w:tcPr>
            <w:tcW w:w="4675" w:type="dxa"/>
          </w:tcPr>
          <w:p w:rsidR="00347541" w:rsidRPr="003F1D77" w:rsidRDefault="00347541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4675" w:type="dxa"/>
          </w:tcPr>
          <w:p w:rsidR="00347541" w:rsidRPr="009B4A7A" w:rsidRDefault="00D85C90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navigated to the page to view the list of ideas submitted</w:t>
            </w:r>
          </w:p>
        </w:tc>
      </w:tr>
      <w:tr w:rsidR="00347541" w:rsidRPr="003F1D77" w:rsidTr="00A05796">
        <w:tc>
          <w:tcPr>
            <w:tcW w:w="4675" w:type="dxa"/>
          </w:tcPr>
          <w:p w:rsidR="00347541" w:rsidRPr="003F1D77" w:rsidRDefault="00347541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PROCEDURE</w:t>
            </w:r>
          </w:p>
        </w:tc>
        <w:tc>
          <w:tcPr>
            <w:tcW w:w="4675" w:type="dxa"/>
          </w:tcPr>
          <w:p w:rsidR="00347541" w:rsidRDefault="00D85C90" w:rsidP="00D85C9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login</w:t>
            </w:r>
          </w:p>
          <w:p w:rsidR="00D85C90" w:rsidRDefault="00D85C90" w:rsidP="00D85C9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locate the View List button on the home page</w:t>
            </w:r>
          </w:p>
          <w:p w:rsidR="00D85C90" w:rsidRPr="00D85C90" w:rsidRDefault="00D85C90" w:rsidP="00D85C9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then click the button to navigate to the view list page</w:t>
            </w:r>
          </w:p>
        </w:tc>
      </w:tr>
    </w:tbl>
    <w:p w:rsidR="00347541" w:rsidRDefault="00347541" w:rsidP="003F1D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5C90" w:rsidRPr="003F1D77" w:rsidTr="00A05796">
        <w:tc>
          <w:tcPr>
            <w:tcW w:w="4675" w:type="dxa"/>
          </w:tcPr>
          <w:p w:rsidR="00D85C90" w:rsidRPr="003F1D77" w:rsidRDefault="00D85C90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</w:t>
            </w:r>
            <w:r w:rsidRPr="003F1D77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:rsidR="00D85C90" w:rsidRPr="009B4A7A" w:rsidRDefault="00D85C90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</w:t>
            </w:r>
          </w:p>
        </w:tc>
      </w:tr>
      <w:tr w:rsidR="00D85C90" w:rsidRPr="003F1D77" w:rsidTr="00A05796">
        <w:tc>
          <w:tcPr>
            <w:tcW w:w="4675" w:type="dxa"/>
          </w:tcPr>
          <w:p w:rsidR="00D85C90" w:rsidRPr="003F1D77" w:rsidRDefault="00D85C90" w:rsidP="00A05796">
            <w:pPr>
              <w:jc w:val="right"/>
              <w:rPr>
                <w:b/>
                <w:sz w:val="24"/>
                <w:szCs w:val="24"/>
              </w:rPr>
            </w:pPr>
            <w:r w:rsidRPr="003F1D77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D85C90" w:rsidRPr="009B4A7A" w:rsidRDefault="00D85C90" w:rsidP="00A05796">
            <w:pPr>
              <w:tabs>
                <w:tab w:val="left" w:pos="12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an Idea</w:t>
            </w:r>
          </w:p>
        </w:tc>
      </w:tr>
      <w:tr w:rsidR="00D85C90" w:rsidRPr="003F1D77" w:rsidTr="00A05796">
        <w:tc>
          <w:tcPr>
            <w:tcW w:w="4675" w:type="dxa"/>
          </w:tcPr>
          <w:p w:rsidR="00D85C90" w:rsidRPr="003F1D77" w:rsidRDefault="00D85C90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ITEM/FEATURE</w:t>
            </w:r>
          </w:p>
        </w:tc>
        <w:tc>
          <w:tcPr>
            <w:tcW w:w="4675" w:type="dxa"/>
          </w:tcPr>
          <w:p w:rsidR="00D85C90" w:rsidRPr="009B4A7A" w:rsidRDefault="00E621F0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Submitting an idea</w:t>
            </w:r>
          </w:p>
        </w:tc>
      </w:tr>
      <w:tr w:rsidR="00D85C90" w:rsidRPr="003F1D77" w:rsidTr="00A05796">
        <w:tc>
          <w:tcPr>
            <w:tcW w:w="4675" w:type="dxa"/>
          </w:tcPr>
          <w:p w:rsidR="00D85C90" w:rsidRPr="003F1D77" w:rsidRDefault="00D85C90" w:rsidP="00A05796">
            <w:pPr>
              <w:tabs>
                <w:tab w:val="left" w:pos="2385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INPUTS/STEPS PERFORMED</w:t>
            </w:r>
          </w:p>
        </w:tc>
        <w:tc>
          <w:tcPr>
            <w:tcW w:w="4675" w:type="dxa"/>
          </w:tcPr>
          <w:p w:rsidR="00D85C90" w:rsidRPr="009B4A7A" w:rsidRDefault="00E621F0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input </w:t>
            </w:r>
          </w:p>
        </w:tc>
      </w:tr>
      <w:tr w:rsidR="00D85C90" w:rsidRPr="003F1D77" w:rsidTr="00A05796">
        <w:tc>
          <w:tcPr>
            <w:tcW w:w="4675" w:type="dxa"/>
          </w:tcPr>
          <w:p w:rsidR="00D85C90" w:rsidRPr="003F1D77" w:rsidRDefault="00D85C90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4675" w:type="dxa"/>
          </w:tcPr>
          <w:p w:rsidR="00D85C90" w:rsidRPr="009B4A7A" w:rsidRDefault="00E621F0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Idea is submitted to the list of ideas</w:t>
            </w:r>
          </w:p>
        </w:tc>
      </w:tr>
      <w:tr w:rsidR="00D85C90" w:rsidRPr="003F1D77" w:rsidTr="00A05796">
        <w:tc>
          <w:tcPr>
            <w:tcW w:w="4675" w:type="dxa"/>
          </w:tcPr>
          <w:p w:rsidR="00D85C90" w:rsidRPr="003F1D77" w:rsidRDefault="00D85C90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PROCEDURE</w:t>
            </w:r>
          </w:p>
        </w:tc>
        <w:tc>
          <w:tcPr>
            <w:tcW w:w="4675" w:type="dxa"/>
          </w:tcPr>
          <w:p w:rsidR="00D85C90" w:rsidRDefault="00E621F0" w:rsidP="00E621F0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login</w:t>
            </w:r>
          </w:p>
          <w:p w:rsidR="00E621F0" w:rsidRDefault="00E621F0" w:rsidP="00E621F0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locate and click on Submit an Idea from home page</w:t>
            </w:r>
          </w:p>
          <w:p w:rsidR="00E621F0" w:rsidRDefault="00E621F0" w:rsidP="00E621F0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then input a title, short description, a description, a justification, and has the option to input any notes as well</w:t>
            </w:r>
          </w:p>
          <w:p w:rsidR="00E621F0" w:rsidRPr="00E621F0" w:rsidRDefault="00E621F0" w:rsidP="00E621F0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then either click the submit button to submit the idea, or click the cancel button to return to the home page</w:t>
            </w:r>
          </w:p>
        </w:tc>
      </w:tr>
    </w:tbl>
    <w:p w:rsidR="00D85C90" w:rsidRDefault="00D85C90" w:rsidP="003F1D77"/>
    <w:p w:rsidR="00E621F0" w:rsidRDefault="00E621F0" w:rsidP="003F1D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21F0" w:rsidRPr="003F1D77" w:rsidTr="00A05796">
        <w:tc>
          <w:tcPr>
            <w:tcW w:w="4675" w:type="dxa"/>
          </w:tcPr>
          <w:p w:rsidR="00E621F0" w:rsidRPr="003F1D77" w:rsidRDefault="00E621F0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</w:t>
            </w:r>
            <w:r w:rsidRPr="003F1D77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:rsidR="00E621F0" w:rsidRPr="009B4A7A" w:rsidRDefault="005F03C6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1.10</w:t>
            </w:r>
          </w:p>
        </w:tc>
      </w:tr>
      <w:tr w:rsidR="00E621F0" w:rsidRPr="003F1D77" w:rsidTr="00A05796">
        <w:tc>
          <w:tcPr>
            <w:tcW w:w="4675" w:type="dxa"/>
          </w:tcPr>
          <w:p w:rsidR="00E621F0" w:rsidRPr="003F1D77" w:rsidRDefault="00E621F0" w:rsidP="00A05796">
            <w:pPr>
              <w:jc w:val="right"/>
              <w:rPr>
                <w:b/>
                <w:sz w:val="24"/>
                <w:szCs w:val="24"/>
              </w:rPr>
            </w:pPr>
            <w:r w:rsidRPr="003F1D77">
              <w:rPr>
                <w:b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4675" w:type="dxa"/>
          </w:tcPr>
          <w:p w:rsidR="00E621F0" w:rsidRPr="009B4A7A" w:rsidRDefault="00E621F0" w:rsidP="00A05796">
            <w:pPr>
              <w:tabs>
                <w:tab w:val="left" w:pos="12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 Submission</w:t>
            </w:r>
          </w:p>
        </w:tc>
      </w:tr>
      <w:tr w:rsidR="00E621F0" w:rsidRPr="003F1D77" w:rsidTr="00A05796">
        <w:tc>
          <w:tcPr>
            <w:tcW w:w="4675" w:type="dxa"/>
          </w:tcPr>
          <w:p w:rsidR="00E621F0" w:rsidRPr="003F1D77" w:rsidRDefault="00E621F0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ITEM/FEATURE</w:t>
            </w:r>
          </w:p>
        </w:tc>
        <w:tc>
          <w:tcPr>
            <w:tcW w:w="4675" w:type="dxa"/>
          </w:tcPr>
          <w:p w:rsidR="00E621F0" w:rsidRPr="009B4A7A" w:rsidRDefault="00E621F0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an Idea</w:t>
            </w:r>
          </w:p>
        </w:tc>
      </w:tr>
      <w:tr w:rsidR="00E621F0" w:rsidRPr="003F1D77" w:rsidTr="00A05796">
        <w:tc>
          <w:tcPr>
            <w:tcW w:w="4675" w:type="dxa"/>
          </w:tcPr>
          <w:p w:rsidR="00E621F0" w:rsidRPr="003F1D77" w:rsidRDefault="00E621F0" w:rsidP="00A05796">
            <w:pPr>
              <w:tabs>
                <w:tab w:val="left" w:pos="2385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INPUTS/STEPS PERFORMED</w:t>
            </w:r>
          </w:p>
        </w:tc>
        <w:tc>
          <w:tcPr>
            <w:tcW w:w="4675" w:type="dxa"/>
          </w:tcPr>
          <w:p w:rsidR="00E621F0" w:rsidRPr="009B4A7A" w:rsidRDefault="00E621F0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input</w:t>
            </w:r>
          </w:p>
        </w:tc>
      </w:tr>
      <w:tr w:rsidR="00E621F0" w:rsidRPr="003F1D77" w:rsidTr="00A05796">
        <w:tc>
          <w:tcPr>
            <w:tcW w:w="4675" w:type="dxa"/>
          </w:tcPr>
          <w:p w:rsidR="00E621F0" w:rsidRPr="003F1D77" w:rsidRDefault="00E621F0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4675" w:type="dxa"/>
          </w:tcPr>
          <w:p w:rsidR="00E621F0" w:rsidRPr="009B4A7A" w:rsidRDefault="00E621F0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receive a warning text displaying “</w:t>
            </w:r>
            <w:r w:rsidR="003B0961">
              <w:rPr>
                <w:sz w:val="24"/>
                <w:szCs w:val="24"/>
              </w:rPr>
              <w:t>This field exceeds the maximum length</w:t>
            </w:r>
            <w:r>
              <w:rPr>
                <w:sz w:val="24"/>
                <w:szCs w:val="24"/>
              </w:rPr>
              <w:t>”</w:t>
            </w:r>
            <w:r w:rsidR="003B0961">
              <w:rPr>
                <w:sz w:val="24"/>
                <w:szCs w:val="24"/>
              </w:rPr>
              <w:t xml:space="preserve"> if the user inputs to many characters or it will display “The BLANK field is required” if the user types nothing into the text field</w:t>
            </w:r>
          </w:p>
        </w:tc>
      </w:tr>
      <w:tr w:rsidR="00E621F0" w:rsidRPr="003F1D77" w:rsidTr="00A05796">
        <w:tc>
          <w:tcPr>
            <w:tcW w:w="4675" w:type="dxa"/>
          </w:tcPr>
          <w:p w:rsidR="00E621F0" w:rsidRPr="003F1D77" w:rsidRDefault="00E621F0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PROCEDURE</w:t>
            </w:r>
          </w:p>
        </w:tc>
        <w:tc>
          <w:tcPr>
            <w:tcW w:w="4675" w:type="dxa"/>
          </w:tcPr>
          <w:p w:rsidR="00E621F0" w:rsidRDefault="003B0961" w:rsidP="003B096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login</w:t>
            </w:r>
          </w:p>
          <w:p w:rsidR="003B0961" w:rsidRDefault="003B0961" w:rsidP="003B096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click on Submit an Idea from the home page</w:t>
            </w:r>
          </w:p>
          <w:p w:rsidR="003B0961" w:rsidRDefault="003B0961" w:rsidP="003B096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exceed the input for the text fields or the user will leave the text fields empty</w:t>
            </w:r>
          </w:p>
          <w:p w:rsidR="003B0961" w:rsidRDefault="003B0961" w:rsidP="003B096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Warning text appears</w:t>
            </w:r>
          </w:p>
          <w:p w:rsidR="003B0961" w:rsidRPr="003B0961" w:rsidRDefault="003B0961" w:rsidP="003B096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given the information provided to fix user error</w:t>
            </w:r>
          </w:p>
        </w:tc>
      </w:tr>
    </w:tbl>
    <w:p w:rsidR="00E621F0" w:rsidRDefault="00E621F0" w:rsidP="003F1D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03C6" w:rsidRPr="003F1D77" w:rsidTr="00A05796">
        <w:tc>
          <w:tcPr>
            <w:tcW w:w="4675" w:type="dxa"/>
          </w:tcPr>
          <w:p w:rsidR="005F03C6" w:rsidRPr="003F1D77" w:rsidRDefault="005F03C6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</w:t>
            </w:r>
            <w:r w:rsidRPr="003F1D77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:rsidR="005F03C6" w:rsidRPr="009B4A7A" w:rsidRDefault="005F03C6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1.11</w:t>
            </w:r>
          </w:p>
        </w:tc>
      </w:tr>
      <w:tr w:rsidR="005F03C6" w:rsidRPr="003F1D77" w:rsidTr="00A05796">
        <w:tc>
          <w:tcPr>
            <w:tcW w:w="4675" w:type="dxa"/>
          </w:tcPr>
          <w:p w:rsidR="005F03C6" w:rsidRPr="003F1D77" w:rsidRDefault="005F03C6" w:rsidP="00A05796">
            <w:pPr>
              <w:jc w:val="right"/>
              <w:rPr>
                <w:b/>
                <w:sz w:val="24"/>
                <w:szCs w:val="24"/>
              </w:rPr>
            </w:pPr>
            <w:r w:rsidRPr="003F1D77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5F03C6" w:rsidRPr="009B4A7A" w:rsidRDefault="005F03C6" w:rsidP="00A05796">
            <w:pPr>
              <w:tabs>
                <w:tab w:val="left" w:pos="12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</w:t>
            </w:r>
          </w:p>
        </w:tc>
      </w:tr>
      <w:tr w:rsidR="005F03C6" w:rsidRPr="003F1D77" w:rsidTr="00A05796">
        <w:tc>
          <w:tcPr>
            <w:tcW w:w="4675" w:type="dxa"/>
          </w:tcPr>
          <w:p w:rsidR="005F03C6" w:rsidRPr="003F1D77" w:rsidRDefault="005F03C6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ITEM/FEATURE</w:t>
            </w:r>
          </w:p>
        </w:tc>
        <w:tc>
          <w:tcPr>
            <w:tcW w:w="4675" w:type="dxa"/>
          </w:tcPr>
          <w:p w:rsidR="005F03C6" w:rsidRPr="009B4A7A" w:rsidRDefault="005F03C6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link</w:t>
            </w:r>
          </w:p>
        </w:tc>
      </w:tr>
      <w:tr w:rsidR="005F03C6" w:rsidRPr="003F1D77" w:rsidTr="00A05796">
        <w:tc>
          <w:tcPr>
            <w:tcW w:w="4675" w:type="dxa"/>
          </w:tcPr>
          <w:p w:rsidR="005F03C6" w:rsidRPr="003F1D77" w:rsidRDefault="005F03C6" w:rsidP="00A05796">
            <w:pPr>
              <w:tabs>
                <w:tab w:val="left" w:pos="2385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INPUTS/STEPS PERFORMED</w:t>
            </w:r>
          </w:p>
        </w:tc>
        <w:tc>
          <w:tcPr>
            <w:tcW w:w="4675" w:type="dxa"/>
          </w:tcPr>
          <w:p w:rsidR="005F03C6" w:rsidRPr="009B4A7A" w:rsidRDefault="005F03C6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input</w:t>
            </w:r>
          </w:p>
        </w:tc>
      </w:tr>
      <w:tr w:rsidR="005F03C6" w:rsidRPr="003F1D77" w:rsidTr="00A05796">
        <w:tc>
          <w:tcPr>
            <w:tcW w:w="4675" w:type="dxa"/>
          </w:tcPr>
          <w:p w:rsidR="005F03C6" w:rsidRPr="003F1D77" w:rsidRDefault="005F03C6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4675" w:type="dxa"/>
          </w:tcPr>
          <w:p w:rsidR="005F03C6" w:rsidRPr="009B4A7A" w:rsidRDefault="005F03C6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give the user access to edit the submitted idea from the Projects &gt;Edit page</w:t>
            </w:r>
          </w:p>
        </w:tc>
      </w:tr>
      <w:tr w:rsidR="005F03C6" w:rsidRPr="003F1D77" w:rsidTr="00A05796">
        <w:tc>
          <w:tcPr>
            <w:tcW w:w="4675" w:type="dxa"/>
          </w:tcPr>
          <w:p w:rsidR="005F03C6" w:rsidRPr="003F1D77" w:rsidRDefault="005F03C6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PROCEDURE</w:t>
            </w:r>
          </w:p>
        </w:tc>
        <w:tc>
          <w:tcPr>
            <w:tcW w:w="4675" w:type="dxa"/>
          </w:tcPr>
          <w:p w:rsidR="005F03C6" w:rsidRDefault="005F03C6" w:rsidP="005F03C6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login</w:t>
            </w:r>
          </w:p>
          <w:p w:rsidR="005F03C6" w:rsidRDefault="005F03C6" w:rsidP="005F03C6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locate and click View List button</w:t>
            </w:r>
          </w:p>
          <w:p w:rsidR="005F03C6" w:rsidRDefault="005F03C6" w:rsidP="005F03C6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have the option to either click on the idea to view the full idea and then click the edit link.</w:t>
            </w:r>
          </w:p>
          <w:p w:rsidR="005F03C6" w:rsidRDefault="005F03C6" w:rsidP="005F03C6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 the user can just click on the pencil icon to the right of the </w:t>
            </w:r>
            <w:r w:rsidR="00350040">
              <w:rPr>
                <w:sz w:val="24"/>
                <w:szCs w:val="24"/>
              </w:rPr>
              <w:t>submitted ideas title link</w:t>
            </w:r>
          </w:p>
          <w:p w:rsidR="00350040" w:rsidRDefault="00350040" w:rsidP="005F03C6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can then edit any of the ideas text fields</w:t>
            </w:r>
          </w:p>
          <w:p w:rsidR="00350040" w:rsidRPr="00350040" w:rsidRDefault="00350040" w:rsidP="0035004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then click save to finish the edit or click cancel</w:t>
            </w:r>
            <w:r w:rsidRPr="00350040">
              <w:rPr>
                <w:sz w:val="24"/>
                <w:szCs w:val="24"/>
              </w:rPr>
              <w:t xml:space="preserve"> </w:t>
            </w:r>
          </w:p>
        </w:tc>
      </w:tr>
    </w:tbl>
    <w:p w:rsidR="00B0405B" w:rsidRDefault="00B0405B" w:rsidP="003F1D77"/>
    <w:p w:rsidR="00B0405B" w:rsidRDefault="00B0405B" w:rsidP="003F1D77"/>
    <w:p w:rsidR="00B140D7" w:rsidRDefault="00B140D7" w:rsidP="003F1D77">
      <w:bookmarkStart w:id="0" w:name="_GoBack"/>
      <w:bookmarkEnd w:id="0"/>
    </w:p>
    <w:p w:rsidR="00B0405B" w:rsidRDefault="00B0405B" w:rsidP="003F1D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405B" w:rsidRPr="003F1D77" w:rsidTr="00A05796">
        <w:tc>
          <w:tcPr>
            <w:tcW w:w="4675" w:type="dxa"/>
          </w:tcPr>
          <w:p w:rsidR="00B0405B" w:rsidRPr="003F1D77" w:rsidRDefault="00B0405B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TEST CASE </w:t>
            </w:r>
            <w:r w:rsidRPr="003F1D77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:rsidR="00B0405B" w:rsidRPr="0016186E" w:rsidRDefault="00B0405B" w:rsidP="00A05796">
            <w:pPr>
              <w:rPr>
                <w:sz w:val="24"/>
                <w:szCs w:val="24"/>
              </w:rPr>
            </w:pPr>
            <w:r w:rsidRPr="0016186E">
              <w:rPr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>2</w:t>
            </w:r>
          </w:p>
        </w:tc>
      </w:tr>
      <w:tr w:rsidR="00B0405B" w:rsidRPr="003F1D77" w:rsidTr="00A05796">
        <w:tc>
          <w:tcPr>
            <w:tcW w:w="4675" w:type="dxa"/>
          </w:tcPr>
          <w:p w:rsidR="00B0405B" w:rsidRDefault="00B0405B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B0405B" w:rsidRPr="0016186E" w:rsidRDefault="00B0405B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Links</w:t>
            </w:r>
          </w:p>
        </w:tc>
      </w:tr>
      <w:tr w:rsidR="00B0405B" w:rsidRPr="003F1D77" w:rsidTr="00A05796">
        <w:tc>
          <w:tcPr>
            <w:tcW w:w="4675" w:type="dxa"/>
          </w:tcPr>
          <w:p w:rsidR="00B0405B" w:rsidRPr="003F1D77" w:rsidRDefault="00B0405B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ITEM/FEATURE</w:t>
            </w:r>
          </w:p>
        </w:tc>
        <w:tc>
          <w:tcPr>
            <w:tcW w:w="4675" w:type="dxa"/>
          </w:tcPr>
          <w:p w:rsidR="00B0405B" w:rsidRPr="0016186E" w:rsidRDefault="00B0405B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Links with desired result</w:t>
            </w:r>
          </w:p>
        </w:tc>
      </w:tr>
      <w:tr w:rsidR="00B0405B" w:rsidRPr="003F1D77" w:rsidTr="00A05796">
        <w:tc>
          <w:tcPr>
            <w:tcW w:w="4675" w:type="dxa"/>
          </w:tcPr>
          <w:p w:rsidR="00B0405B" w:rsidRPr="003F1D77" w:rsidRDefault="00B0405B" w:rsidP="00A05796">
            <w:pPr>
              <w:tabs>
                <w:tab w:val="left" w:pos="2385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INPUTS/STEPS PERFORMED</w:t>
            </w:r>
          </w:p>
        </w:tc>
        <w:tc>
          <w:tcPr>
            <w:tcW w:w="4675" w:type="dxa"/>
          </w:tcPr>
          <w:p w:rsidR="00B0405B" w:rsidRPr="003209B1" w:rsidRDefault="00B0405B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user click</w:t>
            </w:r>
          </w:p>
        </w:tc>
      </w:tr>
      <w:tr w:rsidR="00B0405B" w:rsidRPr="003F1D77" w:rsidTr="00A05796">
        <w:tc>
          <w:tcPr>
            <w:tcW w:w="4675" w:type="dxa"/>
          </w:tcPr>
          <w:p w:rsidR="00B0405B" w:rsidRPr="003F1D77" w:rsidRDefault="00B0405B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4675" w:type="dxa"/>
          </w:tcPr>
          <w:p w:rsidR="00B0405B" w:rsidRPr="0016186E" w:rsidRDefault="00B0405B" w:rsidP="00B04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Links will give information on users, statuses, or schools</w:t>
            </w:r>
          </w:p>
        </w:tc>
      </w:tr>
      <w:tr w:rsidR="00B0405B" w:rsidRPr="003F1D77" w:rsidTr="00A05796">
        <w:tc>
          <w:tcPr>
            <w:tcW w:w="4675" w:type="dxa"/>
          </w:tcPr>
          <w:p w:rsidR="00B0405B" w:rsidRPr="003F1D77" w:rsidRDefault="00B0405B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PROCEDURE</w:t>
            </w:r>
          </w:p>
        </w:tc>
        <w:tc>
          <w:tcPr>
            <w:tcW w:w="4675" w:type="dxa"/>
          </w:tcPr>
          <w:p w:rsidR="00B0405B" w:rsidRDefault="00B0405B" w:rsidP="00B0405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will login </w:t>
            </w:r>
          </w:p>
          <w:p w:rsidR="00B0405B" w:rsidRDefault="00B0405B" w:rsidP="00B0405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locate the Users link, Statuses link, or Schools link</w:t>
            </w:r>
          </w:p>
          <w:p w:rsidR="00B0405B" w:rsidRDefault="00B0405B" w:rsidP="00B0405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the desired link</w:t>
            </w:r>
          </w:p>
          <w:p w:rsidR="00B0405B" w:rsidRPr="00B0405B" w:rsidRDefault="00B0405B" w:rsidP="00B0405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Takes user to the desired links page for information</w:t>
            </w:r>
          </w:p>
        </w:tc>
      </w:tr>
    </w:tbl>
    <w:p w:rsidR="00350040" w:rsidRDefault="00350040" w:rsidP="003F1D77"/>
    <w:p w:rsidR="00B140D7" w:rsidRDefault="00B140D7" w:rsidP="003F1D77"/>
    <w:p w:rsidR="00B140D7" w:rsidRDefault="00B140D7" w:rsidP="003F1D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405B" w:rsidRPr="003F1D77" w:rsidTr="00A05796">
        <w:tc>
          <w:tcPr>
            <w:tcW w:w="4675" w:type="dxa"/>
          </w:tcPr>
          <w:p w:rsidR="00B0405B" w:rsidRPr="003F1D77" w:rsidRDefault="00B0405B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</w:t>
            </w:r>
            <w:r w:rsidRPr="003F1D77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:rsidR="00B0405B" w:rsidRPr="0016186E" w:rsidRDefault="00B0405B" w:rsidP="00A05796">
            <w:pPr>
              <w:rPr>
                <w:sz w:val="24"/>
                <w:szCs w:val="24"/>
              </w:rPr>
            </w:pPr>
            <w:r w:rsidRPr="0016186E">
              <w:rPr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>3</w:t>
            </w:r>
          </w:p>
        </w:tc>
      </w:tr>
      <w:tr w:rsidR="00B0405B" w:rsidRPr="003F1D77" w:rsidTr="00A05796">
        <w:tc>
          <w:tcPr>
            <w:tcW w:w="4675" w:type="dxa"/>
          </w:tcPr>
          <w:p w:rsidR="00B0405B" w:rsidRDefault="00B0405B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B0405B" w:rsidRPr="0016186E" w:rsidRDefault="00B0405B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Tracker</w:t>
            </w:r>
          </w:p>
        </w:tc>
      </w:tr>
      <w:tr w:rsidR="00B0405B" w:rsidRPr="003F1D77" w:rsidTr="00A05796">
        <w:tc>
          <w:tcPr>
            <w:tcW w:w="4675" w:type="dxa"/>
          </w:tcPr>
          <w:p w:rsidR="00B0405B" w:rsidRPr="003F1D77" w:rsidRDefault="00B0405B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ITEM/FEATURE</w:t>
            </w:r>
          </w:p>
        </w:tc>
        <w:tc>
          <w:tcPr>
            <w:tcW w:w="4675" w:type="dxa"/>
          </w:tcPr>
          <w:p w:rsidR="00B0405B" w:rsidRPr="0016186E" w:rsidRDefault="00B0405B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Tracker drop-down</w:t>
            </w:r>
          </w:p>
        </w:tc>
      </w:tr>
      <w:tr w:rsidR="00B0405B" w:rsidRPr="003F1D77" w:rsidTr="00A05796">
        <w:tc>
          <w:tcPr>
            <w:tcW w:w="4675" w:type="dxa"/>
          </w:tcPr>
          <w:p w:rsidR="00B0405B" w:rsidRPr="003F1D77" w:rsidRDefault="00B0405B" w:rsidP="00A05796">
            <w:pPr>
              <w:tabs>
                <w:tab w:val="left" w:pos="2385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INPUTS/STEPS PERFORMED</w:t>
            </w:r>
          </w:p>
        </w:tc>
        <w:tc>
          <w:tcPr>
            <w:tcW w:w="4675" w:type="dxa"/>
          </w:tcPr>
          <w:p w:rsidR="00B0405B" w:rsidRPr="003209B1" w:rsidRDefault="00B0405B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user click</w:t>
            </w:r>
          </w:p>
        </w:tc>
      </w:tr>
      <w:tr w:rsidR="00B0405B" w:rsidRPr="003F1D77" w:rsidTr="00A05796">
        <w:tc>
          <w:tcPr>
            <w:tcW w:w="4675" w:type="dxa"/>
          </w:tcPr>
          <w:p w:rsidR="00B0405B" w:rsidRPr="003F1D77" w:rsidRDefault="00B0405B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4675" w:type="dxa"/>
          </w:tcPr>
          <w:p w:rsidR="00B0405B" w:rsidRPr="0016186E" w:rsidRDefault="00B0405B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Drop-down list of submit an idea link, view list link, schools link, and statuses link</w:t>
            </w:r>
          </w:p>
        </w:tc>
      </w:tr>
      <w:tr w:rsidR="00B0405B" w:rsidRPr="003F1D77" w:rsidTr="00A05796">
        <w:tc>
          <w:tcPr>
            <w:tcW w:w="4675" w:type="dxa"/>
          </w:tcPr>
          <w:p w:rsidR="00B0405B" w:rsidRPr="003F1D77" w:rsidRDefault="00B0405B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PROCEDURE</w:t>
            </w:r>
          </w:p>
        </w:tc>
        <w:tc>
          <w:tcPr>
            <w:tcW w:w="4675" w:type="dxa"/>
          </w:tcPr>
          <w:p w:rsidR="00B0405B" w:rsidRDefault="00B0405B" w:rsidP="00B0405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will login </w:t>
            </w:r>
          </w:p>
          <w:p w:rsidR="00B0405B" w:rsidRPr="00B0405B" w:rsidRDefault="00B0405B" w:rsidP="00B0405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will locate the Project Tracker title on the </w:t>
            </w:r>
            <w:proofErr w:type="spellStart"/>
            <w:r>
              <w:rPr>
                <w:sz w:val="24"/>
                <w:szCs w:val="24"/>
              </w:rPr>
              <w:t>nav</w:t>
            </w:r>
            <w:proofErr w:type="spellEnd"/>
            <w:r>
              <w:rPr>
                <w:sz w:val="24"/>
                <w:szCs w:val="24"/>
              </w:rPr>
              <w:t xml:space="preserve"> bar</w:t>
            </w:r>
          </w:p>
          <w:p w:rsidR="00B0405B" w:rsidRPr="00B0405B" w:rsidRDefault="00B0405B" w:rsidP="00B0405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then click the drop-down arrow and view the list of links</w:t>
            </w:r>
          </w:p>
        </w:tc>
      </w:tr>
    </w:tbl>
    <w:p w:rsidR="00B0405B" w:rsidRDefault="00B0405B" w:rsidP="003F1D77"/>
    <w:p w:rsidR="0071762B" w:rsidRDefault="0071762B" w:rsidP="003F1D77"/>
    <w:p w:rsidR="00081730" w:rsidRDefault="00081730" w:rsidP="003F1D77"/>
    <w:p w:rsidR="00081730" w:rsidRDefault="00081730" w:rsidP="003F1D77"/>
    <w:p w:rsidR="00081730" w:rsidRDefault="00081730" w:rsidP="003F1D77"/>
    <w:p w:rsidR="00081730" w:rsidRDefault="00081730" w:rsidP="003F1D77"/>
    <w:p w:rsidR="00081730" w:rsidRDefault="00081730" w:rsidP="003F1D77"/>
    <w:p w:rsidR="00081730" w:rsidRDefault="00081730" w:rsidP="003F1D77"/>
    <w:p w:rsidR="00081730" w:rsidRDefault="00081730" w:rsidP="003F1D77"/>
    <w:p w:rsidR="00081730" w:rsidRDefault="00081730" w:rsidP="003F1D77"/>
    <w:p w:rsidR="00081730" w:rsidRDefault="00081730" w:rsidP="003F1D77"/>
    <w:p w:rsidR="00081730" w:rsidRDefault="00081730" w:rsidP="003F1D77"/>
    <w:p w:rsidR="00081730" w:rsidRDefault="00081730" w:rsidP="003F1D77"/>
    <w:p w:rsidR="003B0961" w:rsidRPr="003B0961" w:rsidRDefault="003B0961" w:rsidP="003F1D77">
      <w:pPr>
        <w:rPr>
          <w:b/>
          <w:u w:val="single"/>
        </w:rPr>
      </w:pPr>
      <w:r>
        <w:rPr>
          <w:b/>
          <w:u w:val="single"/>
        </w:rPr>
        <w:lastRenderedPageBreak/>
        <w:t>Administrative Access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0961" w:rsidRPr="003F1D77" w:rsidTr="00A05796">
        <w:tc>
          <w:tcPr>
            <w:tcW w:w="4675" w:type="dxa"/>
          </w:tcPr>
          <w:p w:rsidR="003B0961" w:rsidRPr="003F1D77" w:rsidRDefault="003B0961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</w:t>
            </w:r>
            <w:r w:rsidRPr="003F1D77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:rsidR="003B0961" w:rsidRPr="009B4A7A" w:rsidRDefault="003B0961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</w:tr>
      <w:tr w:rsidR="003B0961" w:rsidRPr="003F1D77" w:rsidTr="00A05796">
        <w:tc>
          <w:tcPr>
            <w:tcW w:w="4675" w:type="dxa"/>
          </w:tcPr>
          <w:p w:rsidR="003B0961" w:rsidRPr="003F1D77" w:rsidRDefault="003B0961" w:rsidP="00A05796">
            <w:pPr>
              <w:jc w:val="right"/>
              <w:rPr>
                <w:b/>
                <w:sz w:val="24"/>
                <w:szCs w:val="24"/>
              </w:rPr>
            </w:pPr>
            <w:r w:rsidRPr="003F1D77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3B0961" w:rsidRPr="009B4A7A" w:rsidRDefault="003B0961" w:rsidP="00A05796">
            <w:pPr>
              <w:tabs>
                <w:tab w:val="left" w:pos="12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List</w:t>
            </w:r>
          </w:p>
        </w:tc>
      </w:tr>
      <w:tr w:rsidR="003B0961" w:rsidRPr="003F1D77" w:rsidTr="00A05796">
        <w:tc>
          <w:tcPr>
            <w:tcW w:w="4675" w:type="dxa"/>
          </w:tcPr>
          <w:p w:rsidR="003B0961" w:rsidRPr="003F1D77" w:rsidRDefault="003B0961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ITEM/FEATURE</w:t>
            </w:r>
          </w:p>
        </w:tc>
        <w:tc>
          <w:tcPr>
            <w:tcW w:w="4675" w:type="dxa"/>
          </w:tcPr>
          <w:p w:rsidR="003B0961" w:rsidRPr="009B4A7A" w:rsidRDefault="003B0961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list page</w:t>
            </w:r>
          </w:p>
        </w:tc>
      </w:tr>
      <w:tr w:rsidR="003B0961" w:rsidRPr="003F1D77" w:rsidTr="00A05796">
        <w:tc>
          <w:tcPr>
            <w:tcW w:w="4675" w:type="dxa"/>
          </w:tcPr>
          <w:p w:rsidR="003B0961" w:rsidRPr="003F1D77" w:rsidRDefault="003B0961" w:rsidP="00A05796">
            <w:pPr>
              <w:tabs>
                <w:tab w:val="left" w:pos="2385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INPUTS/STEPS PERFORMED</w:t>
            </w:r>
          </w:p>
        </w:tc>
        <w:tc>
          <w:tcPr>
            <w:tcW w:w="4675" w:type="dxa"/>
          </w:tcPr>
          <w:p w:rsidR="003B0961" w:rsidRPr="009B4A7A" w:rsidRDefault="003B0961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input</w:t>
            </w:r>
          </w:p>
        </w:tc>
      </w:tr>
      <w:tr w:rsidR="003B0961" w:rsidRPr="003F1D77" w:rsidTr="00A05796">
        <w:tc>
          <w:tcPr>
            <w:tcW w:w="4675" w:type="dxa"/>
          </w:tcPr>
          <w:p w:rsidR="003B0961" w:rsidRPr="003F1D77" w:rsidRDefault="003B0961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4675" w:type="dxa"/>
          </w:tcPr>
          <w:p w:rsidR="003B0961" w:rsidRPr="009B4A7A" w:rsidRDefault="003B0961" w:rsidP="006D32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Page will display all the ideas submitted </w:t>
            </w:r>
            <w:r w:rsidR="006D32A5">
              <w:rPr>
                <w:sz w:val="24"/>
                <w:szCs w:val="24"/>
              </w:rPr>
              <w:t xml:space="preserve">in a list along with who submitted the idea and when created and last edited.  The page also </w:t>
            </w:r>
            <w:r>
              <w:rPr>
                <w:sz w:val="24"/>
                <w:szCs w:val="24"/>
              </w:rPr>
              <w:t xml:space="preserve">gives the administrator access to </w:t>
            </w:r>
            <w:r w:rsidR="006D32A5">
              <w:rPr>
                <w:sz w:val="24"/>
                <w:szCs w:val="24"/>
              </w:rPr>
              <w:t>view, edit, or delete an idea</w:t>
            </w:r>
          </w:p>
        </w:tc>
      </w:tr>
      <w:tr w:rsidR="003B0961" w:rsidRPr="003F1D77" w:rsidTr="00A05796">
        <w:tc>
          <w:tcPr>
            <w:tcW w:w="4675" w:type="dxa"/>
          </w:tcPr>
          <w:p w:rsidR="003B0961" w:rsidRPr="003F1D77" w:rsidRDefault="003B0961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PROCEDURE</w:t>
            </w:r>
          </w:p>
        </w:tc>
        <w:tc>
          <w:tcPr>
            <w:tcW w:w="4675" w:type="dxa"/>
          </w:tcPr>
          <w:p w:rsidR="003B0961" w:rsidRDefault="006D32A5" w:rsidP="006D32A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will login as administrator </w:t>
            </w:r>
          </w:p>
          <w:p w:rsidR="006D32A5" w:rsidRDefault="006D32A5" w:rsidP="006D32A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will click on View List from home page</w:t>
            </w:r>
          </w:p>
          <w:p w:rsidR="006D32A5" w:rsidRDefault="006D32A5" w:rsidP="006D32A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submitted ideas will be displayed along with the user who submitted the idea and when created and last edited.</w:t>
            </w:r>
          </w:p>
          <w:p w:rsidR="006D32A5" w:rsidRDefault="006D32A5" w:rsidP="006D32A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will have access to either view, edit, or delete a project</w:t>
            </w:r>
          </w:p>
          <w:p w:rsidR="005F03C6" w:rsidRDefault="005F03C6" w:rsidP="005F03C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then click the ideas title link to view the full idea</w:t>
            </w:r>
          </w:p>
          <w:p w:rsidR="00350040" w:rsidRPr="006D32A5" w:rsidRDefault="00350040" w:rsidP="005F03C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 the admin can click on the more link to view the full idea and the status link of the idea</w:t>
            </w:r>
          </w:p>
        </w:tc>
      </w:tr>
    </w:tbl>
    <w:p w:rsidR="00B0405B" w:rsidRDefault="00B0405B" w:rsidP="003F1D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762B" w:rsidRPr="003F1D77" w:rsidTr="00A05796">
        <w:tc>
          <w:tcPr>
            <w:tcW w:w="4675" w:type="dxa"/>
          </w:tcPr>
          <w:p w:rsidR="0071762B" w:rsidRPr="003F1D77" w:rsidRDefault="0071762B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</w:t>
            </w:r>
            <w:r w:rsidRPr="003F1D77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:rsidR="0071762B" w:rsidRPr="009B4A7A" w:rsidRDefault="0071762B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</w:tr>
      <w:tr w:rsidR="0071762B" w:rsidRPr="003F1D77" w:rsidTr="00A05796">
        <w:tc>
          <w:tcPr>
            <w:tcW w:w="4675" w:type="dxa"/>
          </w:tcPr>
          <w:p w:rsidR="0071762B" w:rsidRPr="003F1D77" w:rsidRDefault="0071762B" w:rsidP="00A05796">
            <w:pPr>
              <w:jc w:val="right"/>
              <w:rPr>
                <w:b/>
                <w:sz w:val="24"/>
                <w:szCs w:val="24"/>
              </w:rPr>
            </w:pPr>
            <w:r w:rsidRPr="003F1D77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71762B" w:rsidRPr="009B4A7A" w:rsidRDefault="0071762B" w:rsidP="00A05796">
            <w:pPr>
              <w:tabs>
                <w:tab w:val="left" w:pos="12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and Edited Links</w:t>
            </w:r>
          </w:p>
        </w:tc>
      </w:tr>
      <w:tr w:rsidR="0071762B" w:rsidRPr="003F1D77" w:rsidTr="00A05796">
        <w:tc>
          <w:tcPr>
            <w:tcW w:w="4675" w:type="dxa"/>
          </w:tcPr>
          <w:p w:rsidR="0071762B" w:rsidRPr="003F1D77" w:rsidRDefault="0071762B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ITEM/FEATURE</w:t>
            </w:r>
          </w:p>
        </w:tc>
        <w:tc>
          <w:tcPr>
            <w:tcW w:w="4675" w:type="dxa"/>
          </w:tcPr>
          <w:p w:rsidR="0071762B" w:rsidRPr="009B4A7A" w:rsidRDefault="0071762B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&gt; Details page</w:t>
            </w:r>
          </w:p>
        </w:tc>
      </w:tr>
      <w:tr w:rsidR="0071762B" w:rsidRPr="003F1D77" w:rsidTr="00A05796">
        <w:tc>
          <w:tcPr>
            <w:tcW w:w="4675" w:type="dxa"/>
          </w:tcPr>
          <w:p w:rsidR="0071762B" w:rsidRPr="003F1D77" w:rsidRDefault="0071762B" w:rsidP="00A05796">
            <w:pPr>
              <w:tabs>
                <w:tab w:val="left" w:pos="2385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INPUTS/STEPS PERFORMED</w:t>
            </w:r>
          </w:p>
        </w:tc>
        <w:tc>
          <w:tcPr>
            <w:tcW w:w="4675" w:type="dxa"/>
          </w:tcPr>
          <w:p w:rsidR="0071762B" w:rsidRPr="009B4A7A" w:rsidRDefault="0071762B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user click</w:t>
            </w:r>
          </w:p>
        </w:tc>
      </w:tr>
      <w:tr w:rsidR="0071762B" w:rsidRPr="003F1D77" w:rsidTr="00A05796">
        <w:tc>
          <w:tcPr>
            <w:tcW w:w="4675" w:type="dxa"/>
          </w:tcPr>
          <w:p w:rsidR="0071762B" w:rsidRPr="003F1D77" w:rsidRDefault="0071762B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4675" w:type="dxa"/>
          </w:tcPr>
          <w:p w:rsidR="0071762B" w:rsidRPr="009B4A7A" w:rsidRDefault="0071762B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details of who created or last edited the idea</w:t>
            </w:r>
          </w:p>
        </w:tc>
      </w:tr>
      <w:tr w:rsidR="0071762B" w:rsidRPr="003F1D77" w:rsidTr="00A05796">
        <w:tc>
          <w:tcPr>
            <w:tcW w:w="4675" w:type="dxa"/>
          </w:tcPr>
          <w:p w:rsidR="0071762B" w:rsidRPr="003F1D77" w:rsidRDefault="0071762B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PROCEDURE</w:t>
            </w:r>
          </w:p>
        </w:tc>
        <w:tc>
          <w:tcPr>
            <w:tcW w:w="4675" w:type="dxa"/>
          </w:tcPr>
          <w:p w:rsidR="0071762B" w:rsidRDefault="0071762B" w:rsidP="00A05796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will login</w:t>
            </w:r>
          </w:p>
          <w:p w:rsidR="0071762B" w:rsidRDefault="0071762B" w:rsidP="00A05796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will locate and click the View List button </w:t>
            </w:r>
          </w:p>
          <w:p w:rsidR="0071762B" w:rsidRDefault="0071762B" w:rsidP="00A05796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will then locate the Created and Edited links to the right of the idea cell</w:t>
            </w:r>
          </w:p>
          <w:p w:rsidR="0071762B" w:rsidRDefault="0071762B" w:rsidP="00A05796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clicks the link of the name under Created/Edited </w:t>
            </w:r>
          </w:p>
          <w:p w:rsidR="0071762B" w:rsidRPr="00E8679C" w:rsidRDefault="0071762B" w:rsidP="0071762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Gives the Admin full details of who Created/Edited the idea with username, full name, role, and number of projects </w:t>
            </w:r>
          </w:p>
        </w:tc>
      </w:tr>
    </w:tbl>
    <w:p w:rsidR="0071762B" w:rsidRDefault="0071762B" w:rsidP="003F1D77"/>
    <w:p w:rsidR="0071762B" w:rsidRDefault="0071762B" w:rsidP="003F1D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679C" w:rsidRPr="003F1D77" w:rsidTr="00A05796">
        <w:tc>
          <w:tcPr>
            <w:tcW w:w="4675" w:type="dxa"/>
          </w:tcPr>
          <w:p w:rsidR="00E8679C" w:rsidRPr="003F1D77" w:rsidRDefault="00E8679C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TEST CASE </w:t>
            </w:r>
            <w:r w:rsidRPr="003F1D77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:rsidR="00E8679C" w:rsidRPr="009B4A7A" w:rsidRDefault="0071762B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</w:tr>
      <w:tr w:rsidR="00E8679C" w:rsidRPr="003F1D77" w:rsidTr="00A05796">
        <w:tc>
          <w:tcPr>
            <w:tcW w:w="4675" w:type="dxa"/>
          </w:tcPr>
          <w:p w:rsidR="00E8679C" w:rsidRPr="003F1D77" w:rsidRDefault="00E8679C" w:rsidP="00A05796">
            <w:pPr>
              <w:jc w:val="right"/>
              <w:rPr>
                <w:b/>
                <w:sz w:val="24"/>
                <w:szCs w:val="24"/>
              </w:rPr>
            </w:pPr>
            <w:r w:rsidRPr="003F1D77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E8679C" w:rsidRPr="009B4A7A" w:rsidRDefault="0071762B" w:rsidP="00A05796">
            <w:pPr>
              <w:tabs>
                <w:tab w:val="left" w:pos="12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Edit</w:t>
            </w:r>
          </w:p>
        </w:tc>
      </w:tr>
      <w:tr w:rsidR="00E8679C" w:rsidRPr="003F1D77" w:rsidTr="00A05796">
        <w:tc>
          <w:tcPr>
            <w:tcW w:w="4675" w:type="dxa"/>
          </w:tcPr>
          <w:p w:rsidR="00E8679C" w:rsidRPr="003F1D77" w:rsidRDefault="00E8679C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ITEM/FEATURE</w:t>
            </w:r>
          </w:p>
        </w:tc>
        <w:tc>
          <w:tcPr>
            <w:tcW w:w="4675" w:type="dxa"/>
          </w:tcPr>
          <w:p w:rsidR="00E8679C" w:rsidRPr="009B4A7A" w:rsidRDefault="00081730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icon options</w:t>
            </w:r>
          </w:p>
        </w:tc>
      </w:tr>
      <w:tr w:rsidR="00E8679C" w:rsidRPr="003F1D77" w:rsidTr="00A05796">
        <w:tc>
          <w:tcPr>
            <w:tcW w:w="4675" w:type="dxa"/>
          </w:tcPr>
          <w:p w:rsidR="00E8679C" w:rsidRPr="003F1D77" w:rsidRDefault="00E8679C" w:rsidP="00A05796">
            <w:pPr>
              <w:tabs>
                <w:tab w:val="left" w:pos="2385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INPUTS/STEPS PERFORMED</w:t>
            </w:r>
          </w:p>
        </w:tc>
        <w:tc>
          <w:tcPr>
            <w:tcW w:w="4675" w:type="dxa"/>
          </w:tcPr>
          <w:p w:rsidR="00E8679C" w:rsidRPr="009B4A7A" w:rsidRDefault="0071762B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user click</w:t>
            </w:r>
          </w:p>
        </w:tc>
      </w:tr>
      <w:tr w:rsidR="00E8679C" w:rsidRPr="003F1D77" w:rsidTr="00A05796">
        <w:tc>
          <w:tcPr>
            <w:tcW w:w="4675" w:type="dxa"/>
          </w:tcPr>
          <w:p w:rsidR="00E8679C" w:rsidRPr="003F1D77" w:rsidRDefault="00E8679C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4675" w:type="dxa"/>
          </w:tcPr>
          <w:p w:rsidR="00E8679C" w:rsidRPr="009B4A7A" w:rsidRDefault="0071762B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Edit a </w:t>
            </w:r>
            <w:r w:rsidR="00081730">
              <w:rPr>
                <w:sz w:val="24"/>
                <w:szCs w:val="24"/>
              </w:rPr>
              <w:t xml:space="preserve">school or </w:t>
            </w:r>
            <w:r>
              <w:rPr>
                <w:sz w:val="24"/>
                <w:szCs w:val="24"/>
              </w:rPr>
              <w:t>submitted idea by assigning it a status</w:t>
            </w:r>
            <w:r w:rsidR="00312B2C">
              <w:rPr>
                <w:sz w:val="24"/>
                <w:szCs w:val="24"/>
              </w:rPr>
              <w:t xml:space="preserve"> or/and school</w:t>
            </w:r>
          </w:p>
        </w:tc>
      </w:tr>
      <w:tr w:rsidR="00E8679C" w:rsidRPr="003F1D77" w:rsidTr="00A05796">
        <w:tc>
          <w:tcPr>
            <w:tcW w:w="4675" w:type="dxa"/>
          </w:tcPr>
          <w:p w:rsidR="00E8679C" w:rsidRPr="003F1D77" w:rsidRDefault="00E8679C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PROCEDURE</w:t>
            </w:r>
          </w:p>
        </w:tc>
        <w:tc>
          <w:tcPr>
            <w:tcW w:w="4675" w:type="dxa"/>
          </w:tcPr>
          <w:p w:rsidR="00E8679C" w:rsidRPr="0071762B" w:rsidRDefault="0071762B" w:rsidP="0071762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1762B">
              <w:rPr>
                <w:sz w:val="24"/>
                <w:szCs w:val="24"/>
              </w:rPr>
              <w:t>Admin will login</w:t>
            </w:r>
          </w:p>
          <w:p w:rsidR="0071762B" w:rsidRDefault="0071762B" w:rsidP="0071762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will locate and click the View List button </w:t>
            </w:r>
            <w:r w:rsidR="00081730">
              <w:rPr>
                <w:sz w:val="24"/>
                <w:szCs w:val="24"/>
              </w:rPr>
              <w:t>or schools link from project tracker to edit schools</w:t>
            </w:r>
          </w:p>
          <w:p w:rsidR="0071762B" w:rsidRDefault="0071762B" w:rsidP="0071762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admin will have the option to either click on the idea to view the full idea </w:t>
            </w:r>
            <w:r w:rsidR="00312B2C">
              <w:rPr>
                <w:sz w:val="24"/>
                <w:szCs w:val="24"/>
              </w:rPr>
              <w:t>and then click the edit icon</w:t>
            </w:r>
          </w:p>
          <w:p w:rsidR="0071762B" w:rsidRDefault="0071762B" w:rsidP="0071762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 the admin can just click on the pencil icon to the right of the submitted ideas title link</w:t>
            </w:r>
          </w:p>
          <w:p w:rsidR="0071762B" w:rsidRDefault="0071762B" w:rsidP="0071762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will then have th</w:t>
            </w:r>
            <w:r w:rsidR="00312B2C">
              <w:rPr>
                <w:sz w:val="24"/>
                <w:szCs w:val="24"/>
              </w:rPr>
              <w:t>e option to assign a status for the idea</w:t>
            </w:r>
          </w:p>
          <w:p w:rsidR="00312B2C" w:rsidRDefault="00312B2C" w:rsidP="0071762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will also have the option to assign a school for the idea</w:t>
            </w:r>
          </w:p>
          <w:p w:rsidR="00312B2C" w:rsidRPr="0071762B" w:rsidRDefault="00312B2C" w:rsidP="0071762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the save button to save changes or click cancel</w:t>
            </w:r>
          </w:p>
        </w:tc>
      </w:tr>
    </w:tbl>
    <w:p w:rsidR="00E8679C" w:rsidRDefault="00E8679C" w:rsidP="003F1D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1730" w:rsidRPr="003F1D77" w:rsidTr="00A05796">
        <w:tc>
          <w:tcPr>
            <w:tcW w:w="4675" w:type="dxa"/>
          </w:tcPr>
          <w:p w:rsidR="00081730" w:rsidRPr="003F1D77" w:rsidRDefault="00081730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</w:t>
            </w:r>
            <w:r w:rsidRPr="003F1D77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:rsidR="00081730" w:rsidRPr="0016186E" w:rsidRDefault="00081730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</w:tr>
      <w:tr w:rsidR="00081730" w:rsidRPr="003F1D77" w:rsidTr="00A05796">
        <w:tc>
          <w:tcPr>
            <w:tcW w:w="4675" w:type="dxa"/>
          </w:tcPr>
          <w:p w:rsidR="00081730" w:rsidRDefault="00081730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81730" w:rsidRPr="0016186E" w:rsidRDefault="00081730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Tracker</w:t>
            </w:r>
          </w:p>
        </w:tc>
      </w:tr>
      <w:tr w:rsidR="00081730" w:rsidRPr="003F1D77" w:rsidTr="00A05796">
        <w:tc>
          <w:tcPr>
            <w:tcW w:w="4675" w:type="dxa"/>
          </w:tcPr>
          <w:p w:rsidR="00081730" w:rsidRPr="003F1D77" w:rsidRDefault="00081730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ITEM/FEATURE</w:t>
            </w:r>
          </w:p>
        </w:tc>
        <w:tc>
          <w:tcPr>
            <w:tcW w:w="4675" w:type="dxa"/>
          </w:tcPr>
          <w:p w:rsidR="00081730" w:rsidRPr="0016186E" w:rsidRDefault="00081730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Tracker drop-down</w:t>
            </w:r>
          </w:p>
        </w:tc>
      </w:tr>
      <w:tr w:rsidR="00081730" w:rsidRPr="003F1D77" w:rsidTr="00A05796">
        <w:tc>
          <w:tcPr>
            <w:tcW w:w="4675" w:type="dxa"/>
          </w:tcPr>
          <w:p w:rsidR="00081730" w:rsidRPr="003F1D77" w:rsidRDefault="00081730" w:rsidP="00A05796">
            <w:pPr>
              <w:tabs>
                <w:tab w:val="left" w:pos="2385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INPUTS/STEPS PERFORMED</w:t>
            </w:r>
          </w:p>
        </w:tc>
        <w:tc>
          <w:tcPr>
            <w:tcW w:w="4675" w:type="dxa"/>
          </w:tcPr>
          <w:p w:rsidR="00081730" w:rsidRPr="003209B1" w:rsidRDefault="00081730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user click</w:t>
            </w:r>
          </w:p>
        </w:tc>
      </w:tr>
      <w:tr w:rsidR="00081730" w:rsidRPr="003F1D77" w:rsidTr="00A05796">
        <w:tc>
          <w:tcPr>
            <w:tcW w:w="4675" w:type="dxa"/>
          </w:tcPr>
          <w:p w:rsidR="00081730" w:rsidRPr="003F1D77" w:rsidRDefault="00081730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4675" w:type="dxa"/>
          </w:tcPr>
          <w:p w:rsidR="00081730" w:rsidRPr="0016186E" w:rsidRDefault="00081730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Drop-down list of submit an idea link, view list link, view archive link, schools link, statuses link, and users link</w:t>
            </w:r>
          </w:p>
        </w:tc>
      </w:tr>
      <w:tr w:rsidR="00081730" w:rsidRPr="003F1D77" w:rsidTr="00A05796">
        <w:tc>
          <w:tcPr>
            <w:tcW w:w="4675" w:type="dxa"/>
          </w:tcPr>
          <w:p w:rsidR="00081730" w:rsidRPr="003F1D77" w:rsidRDefault="00081730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PROCEDURE</w:t>
            </w:r>
          </w:p>
        </w:tc>
        <w:tc>
          <w:tcPr>
            <w:tcW w:w="4675" w:type="dxa"/>
          </w:tcPr>
          <w:p w:rsidR="00081730" w:rsidRDefault="00081730" w:rsidP="00081730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will login </w:t>
            </w:r>
          </w:p>
          <w:p w:rsidR="00081730" w:rsidRPr="00B0405B" w:rsidRDefault="00081730" w:rsidP="00081730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will locate the Project Tracker title on the </w:t>
            </w:r>
            <w:proofErr w:type="spellStart"/>
            <w:r>
              <w:rPr>
                <w:sz w:val="24"/>
                <w:szCs w:val="24"/>
              </w:rPr>
              <w:t>nav</w:t>
            </w:r>
            <w:proofErr w:type="spellEnd"/>
            <w:r>
              <w:rPr>
                <w:sz w:val="24"/>
                <w:szCs w:val="24"/>
              </w:rPr>
              <w:t xml:space="preserve"> bar</w:t>
            </w:r>
          </w:p>
          <w:p w:rsidR="00081730" w:rsidRDefault="00081730" w:rsidP="00081730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will then click the drop-down arrow and view the list of links</w:t>
            </w:r>
          </w:p>
          <w:p w:rsidR="00081730" w:rsidRPr="00B0405B" w:rsidRDefault="00081730" w:rsidP="00081730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Project Tracker arrow again to have the list go back up</w:t>
            </w:r>
          </w:p>
        </w:tc>
      </w:tr>
    </w:tbl>
    <w:p w:rsidR="00B0405B" w:rsidRDefault="00B0405B" w:rsidP="003F1D77"/>
    <w:p w:rsidR="00081730" w:rsidRDefault="00081730" w:rsidP="003F1D77"/>
    <w:p w:rsidR="00081730" w:rsidRDefault="00081730" w:rsidP="003F1D77"/>
    <w:p w:rsidR="00081730" w:rsidRDefault="00081730" w:rsidP="003F1D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1730" w:rsidRPr="003F1D77" w:rsidTr="00A05796">
        <w:tc>
          <w:tcPr>
            <w:tcW w:w="4675" w:type="dxa"/>
          </w:tcPr>
          <w:p w:rsidR="00081730" w:rsidRPr="003F1D77" w:rsidRDefault="00081730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TEST CASE </w:t>
            </w:r>
            <w:r w:rsidRPr="003F1D77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:rsidR="00081730" w:rsidRPr="0016186E" w:rsidRDefault="00081730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</w:tr>
      <w:tr w:rsidR="00081730" w:rsidRPr="003F1D77" w:rsidTr="00A05796">
        <w:tc>
          <w:tcPr>
            <w:tcW w:w="4675" w:type="dxa"/>
          </w:tcPr>
          <w:p w:rsidR="00081730" w:rsidRDefault="00081730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81730" w:rsidRPr="0016186E" w:rsidRDefault="00081730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Archive</w:t>
            </w:r>
          </w:p>
        </w:tc>
      </w:tr>
      <w:tr w:rsidR="00081730" w:rsidRPr="003F1D77" w:rsidTr="00A05796">
        <w:tc>
          <w:tcPr>
            <w:tcW w:w="4675" w:type="dxa"/>
          </w:tcPr>
          <w:p w:rsidR="00081730" w:rsidRPr="003F1D77" w:rsidRDefault="00081730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ITEM/FEATURE</w:t>
            </w:r>
          </w:p>
        </w:tc>
        <w:tc>
          <w:tcPr>
            <w:tcW w:w="4675" w:type="dxa"/>
          </w:tcPr>
          <w:p w:rsidR="00081730" w:rsidRPr="0016186E" w:rsidRDefault="00081730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Archive page</w:t>
            </w:r>
          </w:p>
        </w:tc>
      </w:tr>
      <w:tr w:rsidR="00081730" w:rsidRPr="003F1D77" w:rsidTr="00A05796">
        <w:tc>
          <w:tcPr>
            <w:tcW w:w="4675" w:type="dxa"/>
          </w:tcPr>
          <w:p w:rsidR="00081730" w:rsidRPr="003F1D77" w:rsidRDefault="00081730" w:rsidP="00A05796">
            <w:pPr>
              <w:tabs>
                <w:tab w:val="left" w:pos="2385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INPUTS/STEPS PERFORMED</w:t>
            </w:r>
          </w:p>
        </w:tc>
        <w:tc>
          <w:tcPr>
            <w:tcW w:w="4675" w:type="dxa"/>
          </w:tcPr>
          <w:p w:rsidR="00081730" w:rsidRPr="003209B1" w:rsidRDefault="00081730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user click</w:t>
            </w:r>
          </w:p>
        </w:tc>
      </w:tr>
      <w:tr w:rsidR="00081730" w:rsidRPr="003F1D77" w:rsidTr="00A05796">
        <w:tc>
          <w:tcPr>
            <w:tcW w:w="4675" w:type="dxa"/>
          </w:tcPr>
          <w:p w:rsidR="00081730" w:rsidRPr="003F1D77" w:rsidRDefault="00081730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4675" w:type="dxa"/>
          </w:tcPr>
          <w:p w:rsidR="00081730" w:rsidRPr="0016186E" w:rsidRDefault="00081730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 of the ideas in the </w:t>
            </w:r>
            <w:proofErr w:type="spellStart"/>
            <w:r>
              <w:rPr>
                <w:sz w:val="24"/>
                <w:szCs w:val="24"/>
              </w:rPr>
              <w:t>archvie</w:t>
            </w:r>
            <w:proofErr w:type="spellEnd"/>
          </w:p>
        </w:tc>
      </w:tr>
      <w:tr w:rsidR="00081730" w:rsidRPr="003F1D77" w:rsidTr="00A05796">
        <w:tc>
          <w:tcPr>
            <w:tcW w:w="4675" w:type="dxa"/>
          </w:tcPr>
          <w:p w:rsidR="00081730" w:rsidRPr="003F1D77" w:rsidRDefault="00081730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PROCEDURE</w:t>
            </w:r>
          </w:p>
        </w:tc>
        <w:tc>
          <w:tcPr>
            <w:tcW w:w="4675" w:type="dxa"/>
          </w:tcPr>
          <w:p w:rsidR="00081730" w:rsidRDefault="00081730" w:rsidP="00081730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will login</w:t>
            </w:r>
          </w:p>
          <w:p w:rsidR="00081730" w:rsidRDefault="00081730" w:rsidP="00081730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Locate and click on the Project Tracker for the drop-down links</w:t>
            </w:r>
          </w:p>
          <w:p w:rsidR="00081730" w:rsidRDefault="00081730" w:rsidP="00081730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the View Archive link</w:t>
            </w:r>
          </w:p>
          <w:p w:rsidR="00081730" w:rsidRPr="00B0405B" w:rsidRDefault="00081730" w:rsidP="00081730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Archive list will be displayed</w:t>
            </w:r>
          </w:p>
        </w:tc>
      </w:tr>
    </w:tbl>
    <w:p w:rsidR="00081730" w:rsidRDefault="00081730" w:rsidP="003F1D77"/>
    <w:p w:rsidR="00081730" w:rsidRDefault="00081730" w:rsidP="003F1D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2B2C" w:rsidRPr="003F1D77" w:rsidTr="00A05796">
        <w:tc>
          <w:tcPr>
            <w:tcW w:w="4675" w:type="dxa"/>
          </w:tcPr>
          <w:p w:rsidR="00312B2C" w:rsidRPr="003F1D77" w:rsidRDefault="00312B2C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CASE </w:t>
            </w:r>
            <w:r w:rsidRPr="003F1D77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:rsidR="00312B2C" w:rsidRPr="009B4A7A" w:rsidRDefault="00081730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</w:t>
            </w:r>
          </w:p>
        </w:tc>
      </w:tr>
      <w:tr w:rsidR="00312B2C" w:rsidRPr="003F1D77" w:rsidTr="00A05796">
        <w:tc>
          <w:tcPr>
            <w:tcW w:w="4675" w:type="dxa"/>
          </w:tcPr>
          <w:p w:rsidR="00312B2C" w:rsidRPr="003F1D77" w:rsidRDefault="00312B2C" w:rsidP="00A05796">
            <w:pPr>
              <w:jc w:val="right"/>
              <w:rPr>
                <w:b/>
                <w:sz w:val="24"/>
                <w:szCs w:val="24"/>
              </w:rPr>
            </w:pPr>
            <w:r w:rsidRPr="003F1D77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312B2C" w:rsidRPr="009B4A7A" w:rsidRDefault="00312B2C" w:rsidP="00A05796">
            <w:pPr>
              <w:tabs>
                <w:tab w:val="left" w:pos="12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</w:tr>
      <w:tr w:rsidR="00312B2C" w:rsidRPr="003F1D77" w:rsidTr="00A05796">
        <w:tc>
          <w:tcPr>
            <w:tcW w:w="4675" w:type="dxa"/>
          </w:tcPr>
          <w:p w:rsidR="00312B2C" w:rsidRPr="003F1D77" w:rsidRDefault="00312B2C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ITEM/FEATURE</w:t>
            </w:r>
          </w:p>
        </w:tc>
        <w:tc>
          <w:tcPr>
            <w:tcW w:w="4675" w:type="dxa"/>
          </w:tcPr>
          <w:p w:rsidR="00312B2C" w:rsidRPr="009B4A7A" w:rsidRDefault="00312B2C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Deleting ideas</w:t>
            </w:r>
          </w:p>
        </w:tc>
      </w:tr>
      <w:tr w:rsidR="00312B2C" w:rsidRPr="003F1D77" w:rsidTr="00A05796">
        <w:tc>
          <w:tcPr>
            <w:tcW w:w="4675" w:type="dxa"/>
          </w:tcPr>
          <w:p w:rsidR="00312B2C" w:rsidRPr="003F1D77" w:rsidRDefault="00312B2C" w:rsidP="00A05796">
            <w:pPr>
              <w:tabs>
                <w:tab w:val="left" w:pos="2385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INPUTS/STEPS PERFORMED</w:t>
            </w:r>
          </w:p>
        </w:tc>
        <w:tc>
          <w:tcPr>
            <w:tcW w:w="4675" w:type="dxa"/>
          </w:tcPr>
          <w:p w:rsidR="00312B2C" w:rsidRPr="009B4A7A" w:rsidRDefault="00312B2C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user click</w:t>
            </w:r>
          </w:p>
        </w:tc>
      </w:tr>
      <w:tr w:rsidR="00312B2C" w:rsidRPr="003F1D77" w:rsidTr="00A05796">
        <w:tc>
          <w:tcPr>
            <w:tcW w:w="4675" w:type="dxa"/>
          </w:tcPr>
          <w:p w:rsidR="00312B2C" w:rsidRPr="003F1D77" w:rsidRDefault="00312B2C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4675" w:type="dxa"/>
          </w:tcPr>
          <w:p w:rsidR="00312B2C" w:rsidRPr="009B4A7A" w:rsidRDefault="00312B2C" w:rsidP="00A0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Idea is deleted from list</w:t>
            </w:r>
          </w:p>
        </w:tc>
      </w:tr>
      <w:tr w:rsidR="00312B2C" w:rsidRPr="003F1D77" w:rsidTr="00A05796">
        <w:tc>
          <w:tcPr>
            <w:tcW w:w="4675" w:type="dxa"/>
          </w:tcPr>
          <w:p w:rsidR="00312B2C" w:rsidRPr="003F1D77" w:rsidRDefault="00312B2C" w:rsidP="00A0579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PROCEDURE</w:t>
            </w:r>
          </w:p>
        </w:tc>
        <w:tc>
          <w:tcPr>
            <w:tcW w:w="4675" w:type="dxa"/>
          </w:tcPr>
          <w:p w:rsidR="00312B2C" w:rsidRDefault="00312B2C" w:rsidP="00312B2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will login</w:t>
            </w:r>
          </w:p>
          <w:p w:rsidR="00312B2C" w:rsidRDefault="00312B2C" w:rsidP="00312B2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will locate and click the View List button</w:t>
            </w:r>
          </w:p>
          <w:p w:rsidR="00312B2C" w:rsidRDefault="00312B2C" w:rsidP="00312B2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will have the option to either click on the idea to view the full idea and then click the delete icon.</w:t>
            </w:r>
          </w:p>
          <w:p w:rsidR="00312B2C" w:rsidRDefault="00312B2C" w:rsidP="00312B2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 the admin can just click on the delete icon to the right of the submitted ideas title link</w:t>
            </w:r>
          </w:p>
          <w:p w:rsidR="00312B2C" w:rsidRPr="00312B2C" w:rsidRDefault="00B0405B" w:rsidP="00312B2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Warning page will appear and give the admin the option to delete or to cancel</w:t>
            </w:r>
          </w:p>
        </w:tc>
      </w:tr>
    </w:tbl>
    <w:p w:rsidR="00312B2C" w:rsidRPr="00016F8F" w:rsidRDefault="00312B2C" w:rsidP="003F1D77"/>
    <w:sectPr w:rsidR="00312B2C" w:rsidRPr="00016F8F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BC1" w:rsidRDefault="005F3BC1" w:rsidP="00016F8F">
      <w:pPr>
        <w:spacing w:after="0" w:line="240" w:lineRule="auto"/>
      </w:pPr>
      <w:r>
        <w:separator/>
      </w:r>
    </w:p>
  </w:endnote>
  <w:endnote w:type="continuationSeparator" w:id="0">
    <w:p w:rsidR="005F3BC1" w:rsidRDefault="005F3BC1" w:rsidP="00016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33960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6F8F" w:rsidRDefault="00016F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40D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16F8F" w:rsidRDefault="00016F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BC1" w:rsidRDefault="005F3BC1" w:rsidP="00016F8F">
      <w:pPr>
        <w:spacing w:after="0" w:line="240" w:lineRule="auto"/>
      </w:pPr>
      <w:r>
        <w:separator/>
      </w:r>
    </w:p>
  </w:footnote>
  <w:footnote w:type="continuationSeparator" w:id="0">
    <w:p w:rsidR="005F3BC1" w:rsidRDefault="005F3BC1" w:rsidP="00016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06117"/>
    <w:multiLevelType w:val="hybridMultilevel"/>
    <w:tmpl w:val="4CA82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E03AE"/>
    <w:multiLevelType w:val="hybridMultilevel"/>
    <w:tmpl w:val="C59A3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33A2B"/>
    <w:multiLevelType w:val="hybridMultilevel"/>
    <w:tmpl w:val="3CD8A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7D4AD6"/>
    <w:multiLevelType w:val="hybridMultilevel"/>
    <w:tmpl w:val="07907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C44B9"/>
    <w:multiLevelType w:val="hybridMultilevel"/>
    <w:tmpl w:val="D2628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D1402A"/>
    <w:multiLevelType w:val="hybridMultilevel"/>
    <w:tmpl w:val="5AA00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6142A6"/>
    <w:multiLevelType w:val="hybridMultilevel"/>
    <w:tmpl w:val="8B1C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F2912"/>
    <w:multiLevelType w:val="hybridMultilevel"/>
    <w:tmpl w:val="8B1C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873B4"/>
    <w:multiLevelType w:val="hybridMultilevel"/>
    <w:tmpl w:val="4CA82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B81AC2"/>
    <w:multiLevelType w:val="hybridMultilevel"/>
    <w:tmpl w:val="98F0C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D92979"/>
    <w:multiLevelType w:val="hybridMultilevel"/>
    <w:tmpl w:val="B456D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EB68C4"/>
    <w:multiLevelType w:val="hybridMultilevel"/>
    <w:tmpl w:val="5E18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2D3FB8"/>
    <w:multiLevelType w:val="hybridMultilevel"/>
    <w:tmpl w:val="D0C4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91D4E"/>
    <w:multiLevelType w:val="hybridMultilevel"/>
    <w:tmpl w:val="E0304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711076"/>
    <w:multiLevelType w:val="hybridMultilevel"/>
    <w:tmpl w:val="5ED0C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996C7B"/>
    <w:multiLevelType w:val="hybridMultilevel"/>
    <w:tmpl w:val="5AA00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B45BB5"/>
    <w:multiLevelType w:val="hybridMultilevel"/>
    <w:tmpl w:val="5AA00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3D503E"/>
    <w:multiLevelType w:val="hybridMultilevel"/>
    <w:tmpl w:val="4CA82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E4323C"/>
    <w:multiLevelType w:val="hybridMultilevel"/>
    <w:tmpl w:val="5AA00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5317EB"/>
    <w:multiLevelType w:val="hybridMultilevel"/>
    <w:tmpl w:val="4CA82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797330"/>
    <w:multiLevelType w:val="hybridMultilevel"/>
    <w:tmpl w:val="9CBC8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A857B8"/>
    <w:multiLevelType w:val="hybridMultilevel"/>
    <w:tmpl w:val="FC96C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093F98"/>
    <w:multiLevelType w:val="hybridMultilevel"/>
    <w:tmpl w:val="E0304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6"/>
  </w:num>
  <w:num w:numId="4">
    <w:abstractNumId w:val="21"/>
  </w:num>
  <w:num w:numId="5">
    <w:abstractNumId w:val="22"/>
  </w:num>
  <w:num w:numId="6">
    <w:abstractNumId w:val="13"/>
  </w:num>
  <w:num w:numId="7">
    <w:abstractNumId w:val="10"/>
  </w:num>
  <w:num w:numId="8">
    <w:abstractNumId w:val="20"/>
  </w:num>
  <w:num w:numId="9">
    <w:abstractNumId w:val="11"/>
  </w:num>
  <w:num w:numId="10">
    <w:abstractNumId w:val="9"/>
  </w:num>
  <w:num w:numId="11">
    <w:abstractNumId w:val="2"/>
  </w:num>
  <w:num w:numId="12">
    <w:abstractNumId w:val="3"/>
  </w:num>
  <w:num w:numId="13">
    <w:abstractNumId w:val="1"/>
  </w:num>
  <w:num w:numId="14">
    <w:abstractNumId w:val="4"/>
  </w:num>
  <w:num w:numId="15">
    <w:abstractNumId w:val="14"/>
  </w:num>
  <w:num w:numId="16">
    <w:abstractNumId w:val="6"/>
  </w:num>
  <w:num w:numId="17">
    <w:abstractNumId w:val="7"/>
  </w:num>
  <w:num w:numId="18">
    <w:abstractNumId w:val="12"/>
  </w:num>
  <w:num w:numId="19">
    <w:abstractNumId w:val="18"/>
  </w:num>
  <w:num w:numId="20">
    <w:abstractNumId w:val="8"/>
  </w:num>
  <w:num w:numId="21">
    <w:abstractNumId w:val="19"/>
  </w:num>
  <w:num w:numId="22">
    <w:abstractNumId w:val="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44"/>
    <w:rsid w:val="00016F8F"/>
    <w:rsid w:val="00081730"/>
    <w:rsid w:val="000C09C5"/>
    <w:rsid w:val="0016186E"/>
    <w:rsid w:val="002F6E8B"/>
    <w:rsid w:val="00312B2C"/>
    <w:rsid w:val="003209B1"/>
    <w:rsid w:val="00347541"/>
    <w:rsid w:val="00350040"/>
    <w:rsid w:val="00376733"/>
    <w:rsid w:val="003B0961"/>
    <w:rsid w:val="003F1D77"/>
    <w:rsid w:val="00410EF8"/>
    <w:rsid w:val="00424119"/>
    <w:rsid w:val="00426F44"/>
    <w:rsid w:val="004B3AD5"/>
    <w:rsid w:val="005F03C6"/>
    <w:rsid w:val="005F3BC1"/>
    <w:rsid w:val="006D32A5"/>
    <w:rsid w:val="0071762B"/>
    <w:rsid w:val="009B4A7A"/>
    <w:rsid w:val="00A01D3C"/>
    <w:rsid w:val="00B0405B"/>
    <w:rsid w:val="00B140D7"/>
    <w:rsid w:val="00BF53D6"/>
    <w:rsid w:val="00D85C90"/>
    <w:rsid w:val="00E621F0"/>
    <w:rsid w:val="00E8679C"/>
    <w:rsid w:val="00EE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25AD8-309E-4587-B494-9D4CD37B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6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F8F"/>
  </w:style>
  <w:style w:type="paragraph" w:styleId="Footer">
    <w:name w:val="footer"/>
    <w:basedOn w:val="Normal"/>
    <w:link w:val="FooterChar"/>
    <w:uiPriority w:val="99"/>
    <w:unhideWhenUsed/>
    <w:rsid w:val="00016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F8F"/>
  </w:style>
  <w:style w:type="paragraph" w:styleId="TOC1">
    <w:name w:val="toc 1"/>
    <w:basedOn w:val="Normal"/>
    <w:next w:val="Normal"/>
    <w:autoRedefine/>
    <w:rsid w:val="00016F8F"/>
    <w:pPr>
      <w:tabs>
        <w:tab w:val="left" w:pos="400"/>
        <w:tab w:val="left" w:leader="dot" w:pos="8640"/>
      </w:tabs>
      <w:spacing w:before="120" w:after="0" w:line="240" w:lineRule="auto"/>
    </w:pPr>
    <w:rPr>
      <w:rFonts w:ascii="Arial" w:eastAsia="Times New Roman" w:hAnsi="Arial" w:cs="Arial"/>
      <w:b/>
      <w:bCs/>
      <w:caps/>
      <w:noProof/>
      <w:sz w:val="22"/>
      <w:szCs w:val="22"/>
      <w:lang w:eastAsia="en-US"/>
    </w:rPr>
  </w:style>
  <w:style w:type="paragraph" w:styleId="TOC2">
    <w:name w:val="toc 2"/>
    <w:basedOn w:val="Normal"/>
    <w:next w:val="Normal"/>
    <w:link w:val="TOC2Char"/>
    <w:autoRedefine/>
    <w:rsid w:val="00016F8F"/>
    <w:pPr>
      <w:tabs>
        <w:tab w:val="left" w:pos="360"/>
        <w:tab w:val="left" w:pos="1000"/>
        <w:tab w:val="left" w:leader="dot" w:pos="8640"/>
      </w:tabs>
      <w:spacing w:before="120" w:after="0" w:line="240" w:lineRule="auto"/>
      <w:ind w:left="360"/>
    </w:pPr>
    <w:rPr>
      <w:rFonts w:ascii="Arial" w:eastAsia="Times New Roman" w:hAnsi="Arial" w:cs="Arial"/>
      <w:b/>
      <w:bCs/>
      <w:smallCaps/>
      <w:noProof/>
      <w:sz w:val="22"/>
      <w:szCs w:val="22"/>
      <w:lang w:eastAsia="en-US"/>
    </w:rPr>
  </w:style>
  <w:style w:type="character" w:styleId="Hyperlink">
    <w:name w:val="Hyperlink"/>
    <w:basedOn w:val="DefaultParagraphFont"/>
    <w:rsid w:val="00016F8F"/>
    <w:rPr>
      <w:color w:val="0000FF"/>
      <w:u w:val="single"/>
    </w:rPr>
  </w:style>
  <w:style w:type="character" w:customStyle="1" w:styleId="TOC2Char">
    <w:name w:val="TOC 2 Char"/>
    <w:basedOn w:val="DefaultParagraphFont"/>
    <w:link w:val="TOC2"/>
    <w:rsid w:val="00016F8F"/>
    <w:rPr>
      <w:rFonts w:ascii="Arial" w:eastAsia="Times New Roman" w:hAnsi="Arial" w:cs="Arial"/>
      <w:b/>
      <w:bCs/>
      <w:smallCaps/>
      <w:noProof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3F1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Users\Matt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303</TotalTime>
  <Pages>9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keywords/>
  <cp:lastModifiedBy>Matt Sunderland</cp:lastModifiedBy>
  <cp:revision>5</cp:revision>
  <dcterms:created xsi:type="dcterms:W3CDTF">2014-11-13T00:23:00Z</dcterms:created>
  <dcterms:modified xsi:type="dcterms:W3CDTF">2014-11-18T06:58:00Z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