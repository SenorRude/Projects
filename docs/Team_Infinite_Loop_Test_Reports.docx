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6E8B" w:rsidRDefault="00A40E03">
      <w:pPr>
        <w:pStyle w:val="Title"/>
      </w:pPr>
      <w:r>
        <w:t>Test Reports</w:t>
      </w:r>
    </w:p>
    <w:p w:rsidR="002F6E8B" w:rsidRDefault="00A40E03">
      <w:pPr>
        <w:pStyle w:val="Heading1"/>
      </w:pPr>
      <w:r>
        <w:t>Infinite Loop</w:t>
      </w:r>
    </w:p>
    <w:p w:rsidR="00A40E03" w:rsidRPr="00A40E03" w:rsidRDefault="00A40E03" w:rsidP="00A40E03">
      <w:pPr>
        <w:rPr>
          <w:sz w:val="24"/>
          <w:szCs w:val="24"/>
        </w:rPr>
      </w:pPr>
      <w:r w:rsidRPr="00A40E03">
        <w:rPr>
          <w:sz w:val="24"/>
          <w:szCs w:val="24"/>
        </w:rPr>
        <w:t xml:space="preserve">Joseph </w:t>
      </w:r>
      <w:proofErr w:type="spellStart"/>
      <w:r w:rsidRPr="00A40E03">
        <w:rPr>
          <w:sz w:val="24"/>
          <w:szCs w:val="24"/>
        </w:rPr>
        <w:t>Ranney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  <w:r w:rsidRPr="00A40E03">
        <w:rPr>
          <w:sz w:val="24"/>
          <w:szCs w:val="24"/>
        </w:rPr>
        <w:t>CS 451</w:t>
      </w:r>
    </w:p>
    <w:p w:rsidR="00A40E03" w:rsidRPr="00A40E03" w:rsidRDefault="00A40E03" w:rsidP="00A40E03">
      <w:pPr>
        <w:rPr>
          <w:sz w:val="24"/>
          <w:szCs w:val="24"/>
        </w:rPr>
      </w:pPr>
      <w:r w:rsidRPr="00A40E03">
        <w:rPr>
          <w:sz w:val="24"/>
          <w:szCs w:val="24"/>
        </w:rPr>
        <w:t>Michael Rudner</w:t>
      </w:r>
    </w:p>
    <w:p w:rsidR="00A40E03" w:rsidRPr="00A40E03" w:rsidRDefault="00A40E03" w:rsidP="00A40E03">
      <w:pPr>
        <w:rPr>
          <w:sz w:val="24"/>
          <w:szCs w:val="24"/>
        </w:rPr>
      </w:pPr>
      <w:r w:rsidRPr="00A40E03">
        <w:rPr>
          <w:sz w:val="24"/>
          <w:szCs w:val="24"/>
        </w:rPr>
        <w:t xml:space="preserve">Seiji </w:t>
      </w:r>
      <w:proofErr w:type="spellStart"/>
      <w:r w:rsidRPr="00A40E03">
        <w:rPr>
          <w:sz w:val="24"/>
          <w:szCs w:val="24"/>
        </w:rPr>
        <w:t>Suenaga</w:t>
      </w:r>
      <w:proofErr w:type="spellEnd"/>
    </w:p>
    <w:p w:rsidR="00A40E03" w:rsidRPr="00A40E03" w:rsidRDefault="00A40E03" w:rsidP="00A40E03">
      <w:pPr>
        <w:rPr>
          <w:sz w:val="24"/>
          <w:szCs w:val="24"/>
        </w:rPr>
      </w:pPr>
      <w:r w:rsidRPr="00A40E03">
        <w:rPr>
          <w:sz w:val="24"/>
          <w:szCs w:val="24"/>
        </w:rPr>
        <w:t>Matt Sunderland</w:t>
      </w:r>
      <w:r>
        <w:rPr>
          <w:sz w:val="24"/>
          <w:szCs w:val="24"/>
        </w:rPr>
        <w:t xml:space="preserve"> </w:t>
      </w:r>
    </w:p>
    <w:p w:rsidR="00A40E03" w:rsidRPr="00A40E03" w:rsidRDefault="00A40E03" w:rsidP="00A40E03">
      <w:pPr>
        <w:rPr>
          <w:sz w:val="24"/>
          <w:szCs w:val="24"/>
        </w:rPr>
      </w:pPr>
      <w:r w:rsidRPr="00A40E03">
        <w:rPr>
          <w:sz w:val="24"/>
          <w:szCs w:val="24"/>
        </w:rPr>
        <w:t xml:space="preserve">Sarah </w:t>
      </w:r>
      <w:proofErr w:type="spellStart"/>
      <w:r w:rsidRPr="00A40E03">
        <w:rPr>
          <w:sz w:val="24"/>
          <w:szCs w:val="24"/>
        </w:rPr>
        <w:t>Withee</w:t>
      </w:r>
      <w:proofErr w:type="spellEnd"/>
    </w:p>
    <w:p w:rsidR="002F6E8B" w:rsidRDefault="002F6E8B"/>
    <w:p w:rsidR="00A40E03" w:rsidRDefault="00A40E03"/>
    <w:p w:rsidR="00A40E03" w:rsidRDefault="00A40E03"/>
    <w:p w:rsidR="00A40E03" w:rsidRDefault="00A40E03"/>
    <w:p w:rsidR="00A40E03" w:rsidRDefault="00A40E03"/>
    <w:p w:rsidR="00A40E03" w:rsidRDefault="00A40E03"/>
    <w:p w:rsidR="00A40E03" w:rsidRDefault="00A40E03"/>
    <w:p w:rsidR="00A40E03" w:rsidRDefault="00A40E03"/>
    <w:p w:rsidR="00A40E03" w:rsidRDefault="00A40E03"/>
    <w:p w:rsidR="00A40E03" w:rsidRDefault="00A40E03"/>
    <w:p w:rsidR="00A40E03" w:rsidRDefault="00A40E03"/>
    <w:p w:rsidR="00A40E03" w:rsidRDefault="00A40E03"/>
    <w:p w:rsidR="00A40E03" w:rsidRDefault="00A40E03"/>
    <w:p w:rsidR="00A40E03" w:rsidRDefault="00A40E03"/>
    <w:p w:rsidR="00A40E03" w:rsidRDefault="00A40E03"/>
    <w:p w:rsidR="00A40E03" w:rsidRDefault="00A40E03"/>
    <w:p w:rsidR="00A40E03" w:rsidRDefault="00A40E03"/>
    <w:p w:rsidR="00A40E03" w:rsidRDefault="00A40E03"/>
    <w:p w:rsidR="00A40E03" w:rsidRDefault="00A40E03"/>
    <w:p w:rsidR="00A40E03" w:rsidRDefault="00A40E03"/>
    <w:p w:rsidR="00A40E03" w:rsidRDefault="00A40E03"/>
    <w:p w:rsidR="00A40E03" w:rsidRDefault="00A40E03"/>
    <w:p w:rsidR="00A40E03" w:rsidRDefault="00A40E03"/>
    <w:p w:rsidR="00A40E03" w:rsidRDefault="00A40E03"/>
    <w:p w:rsidR="00A40E03" w:rsidRDefault="00EC20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TEST REPORTS</w:t>
      </w:r>
    </w:p>
    <w:p w:rsidR="00EC20FF" w:rsidRDefault="00EC20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test reports document offers feedback about the testing progress to project stakeholders through tracking reports such as; incidents, defects, and changes.  </w:t>
      </w:r>
    </w:p>
    <w:p w:rsidR="00EC20FF" w:rsidRPr="00EC20FF" w:rsidRDefault="00EC20FF">
      <w:pPr>
        <w:rPr>
          <w:rFonts w:ascii="Times New Roman" w:hAnsi="Times New Roman" w:cs="Times New Roman"/>
          <w:sz w:val="24"/>
          <w:szCs w:val="24"/>
        </w:rPr>
      </w:pPr>
    </w:p>
    <w:p w:rsidR="00EC20FF" w:rsidRDefault="00EC20F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INCIDENTS</w:t>
      </w:r>
    </w:p>
    <w:p w:rsidR="00A40E03" w:rsidRPr="007364B2" w:rsidRDefault="007364B2">
      <w:pPr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TBD</w:t>
      </w:r>
    </w:p>
    <w:p w:rsidR="00EC20FF" w:rsidRPr="00EC20FF" w:rsidRDefault="00EC20FF">
      <w:pPr>
        <w:rPr>
          <w:rFonts w:ascii="Times New Roman" w:hAnsi="Times New Roman" w:cs="Times New Roman"/>
          <w:sz w:val="24"/>
          <w:szCs w:val="24"/>
        </w:rPr>
      </w:pPr>
    </w:p>
    <w:p w:rsidR="00EC20FF" w:rsidRDefault="00EC20F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DEFECTS</w:t>
      </w:r>
    </w:p>
    <w:p w:rsidR="00EC20FF" w:rsidRPr="007364B2" w:rsidRDefault="007364B2">
      <w:pPr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TBD</w:t>
      </w:r>
    </w:p>
    <w:p w:rsidR="00EC20FF" w:rsidRPr="00EC20FF" w:rsidRDefault="00EC20FF">
      <w:pPr>
        <w:rPr>
          <w:rFonts w:ascii="Times New Roman" w:hAnsi="Times New Roman" w:cs="Times New Roman"/>
          <w:sz w:val="24"/>
          <w:szCs w:val="24"/>
        </w:rPr>
      </w:pPr>
    </w:p>
    <w:p w:rsidR="00EC20FF" w:rsidRDefault="00EC20F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CHANGES</w:t>
      </w:r>
    </w:p>
    <w:p w:rsidR="00EC20FF" w:rsidRPr="007364B2" w:rsidRDefault="007364B2">
      <w:pPr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TBD</w:t>
      </w:r>
    </w:p>
    <w:p w:rsidR="00EC20FF" w:rsidRPr="00EC20FF" w:rsidRDefault="00EC20FF">
      <w:pPr>
        <w:rPr>
          <w:rFonts w:ascii="Times New Roman" w:hAnsi="Times New Roman" w:cs="Times New Roman"/>
          <w:sz w:val="24"/>
          <w:szCs w:val="24"/>
        </w:rPr>
      </w:pPr>
    </w:p>
    <w:p w:rsidR="00EC20FF" w:rsidRDefault="00EC20F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SUMMARY</w:t>
      </w:r>
    </w:p>
    <w:p w:rsidR="00EC20FF" w:rsidRPr="007364B2" w:rsidRDefault="007364B2">
      <w:pPr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TBD</w:t>
      </w:r>
      <w:bookmarkStart w:id="0" w:name="_GoBack"/>
      <w:bookmarkEnd w:id="0"/>
    </w:p>
    <w:p w:rsidR="00EC20FF" w:rsidRPr="00EC20FF" w:rsidRDefault="00EC20FF"/>
    <w:sectPr w:rsidR="00EC20FF" w:rsidRPr="00EC20FF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64E6" w:rsidRDefault="007D64E6" w:rsidP="00A40E03">
      <w:pPr>
        <w:spacing w:after="0" w:line="240" w:lineRule="auto"/>
      </w:pPr>
      <w:r>
        <w:separator/>
      </w:r>
    </w:p>
  </w:endnote>
  <w:endnote w:type="continuationSeparator" w:id="0">
    <w:p w:rsidR="007D64E6" w:rsidRDefault="007D64E6" w:rsidP="00A40E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TXinwe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ZYaoTi">
    <w:altName w:val="方正姚体"/>
    <w:panose1 w:val="00000000000000000000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2088811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40E03" w:rsidRDefault="00A40E0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364B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40E03" w:rsidRDefault="00A40E0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64E6" w:rsidRDefault="007D64E6" w:rsidP="00A40E03">
      <w:pPr>
        <w:spacing w:after="0" w:line="240" w:lineRule="auto"/>
      </w:pPr>
      <w:r>
        <w:separator/>
      </w:r>
    </w:p>
  </w:footnote>
  <w:footnote w:type="continuationSeparator" w:id="0">
    <w:p w:rsidR="007D64E6" w:rsidRDefault="007D64E6" w:rsidP="00A40E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E03"/>
    <w:rsid w:val="002F6E8B"/>
    <w:rsid w:val="007364B2"/>
    <w:rsid w:val="007D64E6"/>
    <w:rsid w:val="007F14B8"/>
    <w:rsid w:val="00A40E03"/>
    <w:rsid w:val="00B92C35"/>
    <w:rsid w:val="00EC20FF"/>
    <w:rsid w:val="00FE5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AE3953-4492-4B43-9881-9D513E4C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4" w:space="1" w:color="90C226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90C226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90C226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0E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0E03"/>
  </w:style>
  <w:style w:type="paragraph" w:styleId="Footer">
    <w:name w:val="footer"/>
    <w:basedOn w:val="Normal"/>
    <w:link w:val="FooterChar"/>
    <w:uiPriority w:val="99"/>
    <w:unhideWhenUsed/>
    <w:rsid w:val="00A40E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0E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M:\Users\Matt\AppData\Roaming\Microsoft\Templates\Facet%20design%20(blank).dotx" TargetMode="Externa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A06CB4F-E30C-4771-94AE-F7169303B6D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Facet design (blank)</Template>
  <TotalTime>12</TotalTime>
  <Pages>2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Matt</dc:creator>
  <cp:keywords/>
  <cp:lastModifiedBy>Matt Sunderland</cp:lastModifiedBy>
  <cp:revision>3</cp:revision>
  <dcterms:created xsi:type="dcterms:W3CDTF">2014-11-13T00:24:00Z</dcterms:created>
  <dcterms:modified xsi:type="dcterms:W3CDTF">2014-11-20T07:17:00Z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TC034577059991</vt:lpwstr>
  </property>
</Properties>
</file>